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5C" w:rsidRPr="00525BCA" w:rsidRDefault="000B495D" w:rsidP="00B87BC7">
      <w:pPr>
        <w:shd w:val="clear" w:color="auto" w:fill="C2D69B" w:themeFill="accent3" w:themeFillTint="99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COLLEGE OF ARCHITECTURE &amp; URBAN STUDIES</w:t>
      </w:r>
    </w:p>
    <w:p w:rsidR="00231280" w:rsidRPr="00525BCA" w:rsidRDefault="00270CA8" w:rsidP="00B87BC7">
      <w:pPr>
        <w:shd w:val="clear" w:color="auto" w:fill="C2D69B" w:themeFill="accent3" w:themeFillTint="99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HUMAN RESOURCES ON-BOARDING</w:t>
      </w:r>
      <w:r w:rsidR="00A51528" w:rsidRPr="00525BCA">
        <w:rPr>
          <w:b/>
          <w:sz w:val="18"/>
          <w:szCs w:val="18"/>
        </w:rPr>
        <w:t xml:space="preserve"> FOR SALARIED EMPLOYEES – FACULTY &amp; STAFF</w:t>
      </w:r>
    </w:p>
    <w:p w:rsidR="00A51528" w:rsidRPr="00525BCA" w:rsidRDefault="00DB5188" w:rsidP="00B87BC7">
      <w:pPr>
        <w:shd w:val="clear" w:color="auto" w:fill="C2D69B" w:themeFill="accent3" w:themeFillTint="99"/>
        <w:jc w:val="center"/>
        <w:rPr>
          <w:sz w:val="18"/>
          <w:szCs w:val="18"/>
        </w:rPr>
      </w:pPr>
      <w:r w:rsidRPr="00525BCA">
        <w:rPr>
          <w:sz w:val="18"/>
          <w:szCs w:val="18"/>
        </w:rPr>
        <w:t>On-boarding Conducted at the Department Level by the Employee’s Supervisor or O</w:t>
      </w:r>
      <w:r w:rsidR="00D54224" w:rsidRPr="00525BCA">
        <w:rPr>
          <w:sz w:val="18"/>
          <w:szCs w:val="18"/>
        </w:rPr>
        <w:t>n-boarding C</w:t>
      </w:r>
      <w:r w:rsidR="00A51528" w:rsidRPr="00525BCA">
        <w:rPr>
          <w:sz w:val="18"/>
          <w:szCs w:val="18"/>
        </w:rPr>
        <w:t>oordinator</w:t>
      </w:r>
    </w:p>
    <w:p w:rsidR="00381526" w:rsidRPr="00525BCA" w:rsidRDefault="00C96ED7" w:rsidP="00B87BC7">
      <w:pPr>
        <w:shd w:val="clear" w:color="auto" w:fill="C2D69B" w:themeFill="accent3" w:themeFillTint="99"/>
        <w:spacing w:before="120"/>
        <w:rPr>
          <w:sz w:val="18"/>
          <w:szCs w:val="18"/>
        </w:rPr>
      </w:pPr>
      <w:r w:rsidRPr="00525BCA">
        <w:rPr>
          <w:sz w:val="18"/>
          <w:szCs w:val="18"/>
        </w:rPr>
        <w:t>Employee Name _</w:t>
      </w:r>
      <w:r w:rsidR="00381526" w:rsidRPr="00525BCA">
        <w:rPr>
          <w:sz w:val="18"/>
          <w:szCs w:val="18"/>
        </w:rPr>
        <w:t>_____</w:t>
      </w:r>
      <w:r w:rsidRPr="00525BCA">
        <w:rPr>
          <w:sz w:val="18"/>
          <w:szCs w:val="18"/>
        </w:rPr>
        <w:t>___</w:t>
      </w:r>
      <w:r w:rsidR="00381526" w:rsidRPr="00525BCA">
        <w:rPr>
          <w:sz w:val="18"/>
          <w:szCs w:val="18"/>
        </w:rPr>
        <w:t>____</w:t>
      </w:r>
      <w:r w:rsidR="008C5D76" w:rsidRPr="00525BCA">
        <w:rPr>
          <w:sz w:val="18"/>
          <w:szCs w:val="18"/>
        </w:rPr>
        <w:t>______</w:t>
      </w:r>
      <w:r w:rsidR="00381526" w:rsidRPr="00525BCA">
        <w:rPr>
          <w:sz w:val="18"/>
          <w:szCs w:val="18"/>
        </w:rPr>
        <w:t>_______</w:t>
      </w:r>
      <w:r w:rsidRPr="00525BCA">
        <w:rPr>
          <w:sz w:val="18"/>
          <w:szCs w:val="18"/>
        </w:rPr>
        <w:t>____</w:t>
      </w:r>
      <w:r w:rsidR="00381526" w:rsidRPr="00525BCA">
        <w:rPr>
          <w:sz w:val="18"/>
          <w:szCs w:val="18"/>
        </w:rPr>
        <w:t>_____</w:t>
      </w:r>
      <w:r w:rsidR="00381526" w:rsidRPr="00525BCA">
        <w:rPr>
          <w:sz w:val="18"/>
          <w:szCs w:val="18"/>
        </w:rPr>
        <w:tab/>
      </w:r>
      <w:r w:rsidR="008C5D76" w:rsidRPr="00525BCA">
        <w:rPr>
          <w:sz w:val="18"/>
          <w:szCs w:val="18"/>
        </w:rPr>
        <w:tab/>
      </w:r>
      <w:r w:rsidR="00381526" w:rsidRPr="00525BCA">
        <w:rPr>
          <w:sz w:val="18"/>
          <w:szCs w:val="18"/>
        </w:rPr>
        <w:t>Employee ID # ________________________</w:t>
      </w:r>
      <w:r w:rsidRPr="00525BCA">
        <w:rPr>
          <w:sz w:val="18"/>
          <w:szCs w:val="18"/>
        </w:rPr>
        <w:t>___</w:t>
      </w:r>
      <w:r w:rsidR="00381526" w:rsidRPr="00525BCA">
        <w:rPr>
          <w:sz w:val="18"/>
          <w:szCs w:val="18"/>
        </w:rPr>
        <w:t>__</w:t>
      </w:r>
    </w:p>
    <w:p w:rsidR="00381526" w:rsidRPr="00525BCA" w:rsidRDefault="00381526" w:rsidP="00B87BC7">
      <w:pPr>
        <w:shd w:val="clear" w:color="auto" w:fill="C2D69B" w:themeFill="accent3" w:themeFillTint="99"/>
        <w:spacing w:before="120"/>
        <w:rPr>
          <w:sz w:val="18"/>
          <w:szCs w:val="18"/>
        </w:rPr>
      </w:pPr>
      <w:r w:rsidRPr="00525BCA">
        <w:rPr>
          <w:sz w:val="18"/>
          <w:szCs w:val="18"/>
        </w:rPr>
        <w:t>Role Title __________________________</w:t>
      </w:r>
      <w:r w:rsidR="00C96ED7" w:rsidRPr="00525BCA">
        <w:rPr>
          <w:sz w:val="18"/>
          <w:szCs w:val="18"/>
        </w:rPr>
        <w:t>______</w:t>
      </w:r>
      <w:r w:rsidR="008C5D76" w:rsidRPr="00525BCA">
        <w:rPr>
          <w:sz w:val="18"/>
          <w:szCs w:val="18"/>
        </w:rPr>
        <w:t>______</w:t>
      </w:r>
      <w:r w:rsidR="00C96ED7" w:rsidRPr="00525BCA">
        <w:rPr>
          <w:sz w:val="18"/>
          <w:szCs w:val="18"/>
        </w:rPr>
        <w:t>__</w:t>
      </w:r>
      <w:r w:rsidRPr="00525BCA">
        <w:rPr>
          <w:sz w:val="18"/>
          <w:szCs w:val="18"/>
        </w:rPr>
        <w:tab/>
      </w:r>
      <w:r w:rsidR="008C5D76" w:rsidRPr="00525BCA">
        <w:rPr>
          <w:sz w:val="18"/>
          <w:szCs w:val="18"/>
        </w:rPr>
        <w:tab/>
      </w:r>
      <w:r w:rsidRPr="00525BCA">
        <w:rPr>
          <w:sz w:val="18"/>
          <w:szCs w:val="18"/>
        </w:rPr>
        <w:t>Position Number ______________________</w:t>
      </w:r>
      <w:r w:rsidR="00C96ED7" w:rsidRPr="00525BCA">
        <w:rPr>
          <w:sz w:val="18"/>
          <w:szCs w:val="18"/>
        </w:rPr>
        <w:t>___</w:t>
      </w:r>
      <w:r w:rsidRPr="00525BCA">
        <w:rPr>
          <w:sz w:val="18"/>
          <w:szCs w:val="18"/>
        </w:rPr>
        <w:t>___</w:t>
      </w:r>
    </w:p>
    <w:p w:rsidR="00381526" w:rsidRPr="00525BCA" w:rsidRDefault="00745D03" w:rsidP="00B87BC7">
      <w:pPr>
        <w:shd w:val="clear" w:color="auto" w:fill="C2D69B" w:themeFill="accent3" w:themeFillTint="99"/>
        <w:spacing w:before="120"/>
        <w:rPr>
          <w:sz w:val="18"/>
          <w:szCs w:val="18"/>
        </w:rPr>
      </w:pPr>
      <w:r>
        <w:rPr>
          <w:sz w:val="18"/>
          <w:szCs w:val="18"/>
        </w:rPr>
        <w:t xml:space="preserve">Institute </w:t>
      </w:r>
      <w:r w:rsidR="009B76FB" w:rsidRPr="00525BCA">
        <w:rPr>
          <w:sz w:val="18"/>
          <w:szCs w:val="18"/>
        </w:rPr>
        <w:t>Group</w:t>
      </w:r>
      <w:r w:rsidR="00381526" w:rsidRPr="00525BCA">
        <w:rPr>
          <w:sz w:val="18"/>
          <w:szCs w:val="18"/>
        </w:rPr>
        <w:t>__________________________</w:t>
      </w:r>
      <w:r w:rsidR="00C96ED7" w:rsidRPr="00525BCA">
        <w:rPr>
          <w:sz w:val="18"/>
          <w:szCs w:val="18"/>
        </w:rPr>
        <w:t>___</w:t>
      </w:r>
      <w:r w:rsidR="008C5D76" w:rsidRPr="00525BCA">
        <w:rPr>
          <w:sz w:val="18"/>
          <w:szCs w:val="18"/>
        </w:rPr>
        <w:t>______</w:t>
      </w:r>
      <w:r>
        <w:rPr>
          <w:sz w:val="18"/>
          <w:szCs w:val="18"/>
        </w:rPr>
        <w:t>_</w:t>
      </w:r>
      <w:r w:rsidR="00381526" w:rsidRPr="00525BCA">
        <w:rPr>
          <w:sz w:val="18"/>
          <w:szCs w:val="18"/>
        </w:rPr>
        <w:tab/>
      </w:r>
      <w:r w:rsidR="004B3722">
        <w:rPr>
          <w:sz w:val="18"/>
          <w:szCs w:val="18"/>
        </w:rPr>
        <w:tab/>
      </w:r>
      <w:r w:rsidR="00381526" w:rsidRPr="00525BCA">
        <w:rPr>
          <w:sz w:val="18"/>
          <w:szCs w:val="18"/>
        </w:rPr>
        <w:t>University Phone Number _________________</w:t>
      </w:r>
      <w:r w:rsidR="00C96ED7" w:rsidRPr="00525BCA">
        <w:rPr>
          <w:sz w:val="18"/>
          <w:szCs w:val="18"/>
        </w:rPr>
        <w:t>___</w:t>
      </w:r>
      <w:r>
        <w:rPr>
          <w:sz w:val="18"/>
          <w:szCs w:val="18"/>
        </w:rPr>
        <w:t>_</w:t>
      </w:r>
    </w:p>
    <w:p w:rsidR="00381526" w:rsidRPr="00525BCA" w:rsidRDefault="00381526" w:rsidP="00B87BC7">
      <w:pPr>
        <w:shd w:val="clear" w:color="auto" w:fill="C2D69B" w:themeFill="accent3" w:themeFillTint="99"/>
        <w:spacing w:before="120"/>
        <w:rPr>
          <w:sz w:val="18"/>
          <w:szCs w:val="18"/>
        </w:rPr>
      </w:pPr>
      <w:r w:rsidRPr="00525BCA">
        <w:rPr>
          <w:sz w:val="18"/>
          <w:szCs w:val="18"/>
        </w:rPr>
        <w:t>Effective Date of Appointment _________</w:t>
      </w:r>
      <w:r w:rsidR="00C96ED7" w:rsidRPr="00525BCA">
        <w:rPr>
          <w:sz w:val="18"/>
          <w:szCs w:val="18"/>
        </w:rPr>
        <w:t>__</w:t>
      </w:r>
      <w:r w:rsidRPr="00525BCA">
        <w:rPr>
          <w:sz w:val="18"/>
          <w:szCs w:val="18"/>
        </w:rPr>
        <w:t>_</w:t>
      </w:r>
      <w:r w:rsidR="008C5D76" w:rsidRPr="00525BCA">
        <w:rPr>
          <w:sz w:val="18"/>
          <w:szCs w:val="18"/>
        </w:rPr>
        <w:t>______</w:t>
      </w:r>
      <w:r w:rsidR="00C96ED7" w:rsidRPr="00525BCA">
        <w:rPr>
          <w:sz w:val="18"/>
          <w:szCs w:val="18"/>
        </w:rPr>
        <w:t>____</w:t>
      </w:r>
      <w:r w:rsidRPr="00525BCA">
        <w:rPr>
          <w:sz w:val="18"/>
          <w:szCs w:val="18"/>
        </w:rPr>
        <w:t>_</w:t>
      </w:r>
      <w:r w:rsidRPr="00525BCA">
        <w:rPr>
          <w:sz w:val="18"/>
          <w:szCs w:val="18"/>
        </w:rPr>
        <w:tab/>
      </w:r>
      <w:r w:rsidR="008C5D76" w:rsidRPr="00525BCA">
        <w:rPr>
          <w:sz w:val="18"/>
          <w:szCs w:val="18"/>
        </w:rPr>
        <w:tab/>
      </w:r>
      <w:r w:rsidRPr="00525BCA">
        <w:rPr>
          <w:sz w:val="18"/>
          <w:szCs w:val="18"/>
        </w:rPr>
        <w:t>Employee’s PID ____________________________</w:t>
      </w:r>
    </w:p>
    <w:p w:rsidR="00381526" w:rsidRPr="00525BCA" w:rsidRDefault="008C5D76" w:rsidP="00B87BC7">
      <w:pPr>
        <w:shd w:val="clear" w:color="auto" w:fill="C2D69B" w:themeFill="accent3" w:themeFillTint="99"/>
        <w:spacing w:before="120"/>
        <w:rPr>
          <w:sz w:val="18"/>
          <w:szCs w:val="18"/>
        </w:rPr>
      </w:pPr>
      <w:r w:rsidRPr="00525BCA">
        <w:rPr>
          <w:sz w:val="18"/>
          <w:szCs w:val="18"/>
        </w:rPr>
        <w:t>Eligible</w:t>
      </w:r>
      <w:r w:rsidR="00DA0D73" w:rsidRPr="00525BCA">
        <w:rPr>
          <w:sz w:val="18"/>
          <w:szCs w:val="18"/>
        </w:rPr>
        <w:t xml:space="preserve"> </w:t>
      </w:r>
      <w:r w:rsidR="00381526" w:rsidRPr="00525BCA">
        <w:rPr>
          <w:sz w:val="18"/>
          <w:szCs w:val="18"/>
        </w:rPr>
        <w:t>for overtime</w:t>
      </w:r>
      <w:r w:rsidR="00047C40" w:rsidRPr="00525BCA">
        <w:rPr>
          <w:sz w:val="18"/>
          <w:szCs w:val="18"/>
        </w:rPr>
        <w:t xml:space="preserve"> compensation</w:t>
      </w:r>
      <w:r w:rsidR="00381526" w:rsidRPr="00525BCA">
        <w:rPr>
          <w:sz w:val="18"/>
          <w:szCs w:val="18"/>
        </w:rPr>
        <w:t xml:space="preserve">? </w:t>
      </w:r>
      <w:r w:rsidRPr="00525BCA">
        <w:rPr>
          <w:sz w:val="18"/>
          <w:szCs w:val="18"/>
        </w:rPr>
        <w:tab/>
      </w:r>
      <w:r w:rsidR="00B1531F" w:rsidRPr="00525BCA">
        <w:rPr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381526"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="00B1531F" w:rsidRPr="00525BCA">
        <w:rPr>
          <w:sz w:val="18"/>
          <w:szCs w:val="18"/>
        </w:rPr>
        <w:fldChar w:fldCharType="end"/>
      </w:r>
      <w:bookmarkEnd w:id="0"/>
      <w:r w:rsidR="00381526" w:rsidRPr="00525BCA">
        <w:rPr>
          <w:sz w:val="18"/>
          <w:szCs w:val="18"/>
        </w:rPr>
        <w:t xml:space="preserve"> Yes  </w:t>
      </w:r>
      <w:r w:rsidR="00B1531F" w:rsidRPr="00525BCA">
        <w:rPr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381526"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="00B1531F" w:rsidRPr="00525BCA">
        <w:rPr>
          <w:sz w:val="18"/>
          <w:szCs w:val="18"/>
        </w:rPr>
        <w:fldChar w:fldCharType="end"/>
      </w:r>
      <w:bookmarkEnd w:id="1"/>
      <w:r w:rsidRPr="00525BCA">
        <w:rPr>
          <w:sz w:val="18"/>
          <w:szCs w:val="18"/>
        </w:rPr>
        <w:t xml:space="preserve"> </w:t>
      </w:r>
      <w:r w:rsidR="00381526" w:rsidRPr="00525BCA">
        <w:rPr>
          <w:sz w:val="18"/>
          <w:szCs w:val="18"/>
        </w:rPr>
        <w:t>No</w:t>
      </w:r>
      <w:r w:rsidRPr="00525BCA">
        <w:rPr>
          <w:sz w:val="18"/>
          <w:szCs w:val="18"/>
        </w:rPr>
        <w:t xml:space="preserve">     </w:t>
      </w:r>
      <w:r w:rsidRPr="00525BCA">
        <w:rPr>
          <w:sz w:val="18"/>
          <w:szCs w:val="18"/>
        </w:rPr>
        <w:tab/>
      </w:r>
      <w:r w:rsidR="004B3722">
        <w:rPr>
          <w:sz w:val="18"/>
          <w:szCs w:val="18"/>
        </w:rPr>
        <w:tab/>
      </w:r>
      <w:r w:rsidR="004B3722">
        <w:rPr>
          <w:sz w:val="18"/>
          <w:szCs w:val="18"/>
        </w:rPr>
        <w:tab/>
      </w:r>
      <w:r w:rsidR="00381526" w:rsidRPr="00525BCA">
        <w:rPr>
          <w:sz w:val="18"/>
          <w:szCs w:val="18"/>
        </w:rPr>
        <w:t xml:space="preserve">Emergency or Essential Personnel? </w:t>
      </w:r>
      <w:r w:rsidRPr="00525BCA">
        <w:rPr>
          <w:sz w:val="18"/>
          <w:szCs w:val="18"/>
        </w:rPr>
        <w:tab/>
      </w:r>
      <w:r w:rsidR="00B1531F" w:rsidRPr="00525BCA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381526"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="00B1531F" w:rsidRPr="00525BCA">
        <w:rPr>
          <w:sz w:val="18"/>
          <w:szCs w:val="18"/>
        </w:rPr>
        <w:fldChar w:fldCharType="end"/>
      </w:r>
      <w:bookmarkEnd w:id="2"/>
      <w:r w:rsidR="00381526" w:rsidRPr="00525BCA">
        <w:rPr>
          <w:sz w:val="18"/>
          <w:szCs w:val="18"/>
        </w:rPr>
        <w:t xml:space="preserve"> Yes  </w:t>
      </w:r>
      <w:r w:rsidR="00B1531F" w:rsidRPr="00525BCA">
        <w:rPr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381526"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="00B1531F" w:rsidRPr="00525BCA">
        <w:rPr>
          <w:sz w:val="18"/>
          <w:szCs w:val="18"/>
        </w:rPr>
        <w:fldChar w:fldCharType="end"/>
      </w:r>
      <w:bookmarkEnd w:id="3"/>
      <w:r w:rsidR="00381526" w:rsidRPr="00525BCA">
        <w:rPr>
          <w:sz w:val="18"/>
          <w:szCs w:val="18"/>
        </w:rPr>
        <w:t xml:space="preserve"> No </w:t>
      </w:r>
      <w:r w:rsidR="00381526" w:rsidRPr="00525BCA">
        <w:rPr>
          <w:sz w:val="18"/>
          <w:szCs w:val="18"/>
        </w:rPr>
        <w:tab/>
      </w:r>
    </w:p>
    <w:p w:rsidR="00381526" w:rsidRPr="00525BCA" w:rsidRDefault="009D3811" w:rsidP="00B87BC7">
      <w:pPr>
        <w:shd w:val="clear" w:color="auto" w:fill="C2D69B" w:themeFill="accent3" w:themeFillTint="99"/>
        <w:spacing w:before="120"/>
        <w:rPr>
          <w:sz w:val="18"/>
          <w:szCs w:val="18"/>
        </w:rPr>
      </w:pPr>
      <w:r w:rsidRPr="00525BCA">
        <w:rPr>
          <w:sz w:val="18"/>
          <w:szCs w:val="18"/>
        </w:rPr>
        <w:t>Employee Appointment Status (Check one in each column.)</w:t>
      </w:r>
    </w:p>
    <w:p w:rsidR="009D3811" w:rsidRPr="00525BCA" w:rsidRDefault="00B1531F" w:rsidP="00B87BC7">
      <w:pPr>
        <w:shd w:val="clear" w:color="auto" w:fill="C2D69B" w:themeFill="accent3" w:themeFillTint="99"/>
        <w:rPr>
          <w:sz w:val="18"/>
          <w:szCs w:val="18"/>
        </w:rPr>
      </w:pPr>
      <w:r w:rsidRPr="00525BCA">
        <w:rPr>
          <w:sz w:val="18"/>
          <w:szCs w:val="1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9D3811"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25BCA">
        <w:rPr>
          <w:sz w:val="18"/>
          <w:szCs w:val="18"/>
        </w:rPr>
        <w:fldChar w:fldCharType="end"/>
      </w:r>
      <w:bookmarkEnd w:id="4"/>
      <w:r w:rsidR="009D3811" w:rsidRPr="00525BCA">
        <w:rPr>
          <w:sz w:val="18"/>
          <w:szCs w:val="18"/>
        </w:rPr>
        <w:t xml:space="preserve"> Faculty</w:t>
      </w:r>
      <w:r w:rsidR="009D3811" w:rsidRPr="00525BCA">
        <w:rPr>
          <w:sz w:val="18"/>
          <w:szCs w:val="18"/>
        </w:rPr>
        <w:tab/>
      </w:r>
      <w:r w:rsidRPr="00525BCA">
        <w:rPr>
          <w:sz w:val="18"/>
          <w:szCs w:val="18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3"/>
      <w:r w:rsidR="009D3811"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25BCA">
        <w:rPr>
          <w:sz w:val="18"/>
          <w:szCs w:val="18"/>
        </w:rPr>
        <w:fldChar w:fldCharType="end"/>
      </w:r>
      <w:bookmarkEnd w:id="5"/>
      <w:r w:rsidR="009D3811" w:rsidRPr="00525BCA">
        <w:rPr>
          <w:sz w:val="18"/>
          <w:szCs w:val="18"/>
        </w:rPr>
        <w:t xml:space="preserve"> Regular</w:t>
      </w:r>
      <w:r w:rsidR="009D3811" w:rsidRPr="00525BCA">
        <w:rPr>
          <w:sz w:val="18"/>
          <w:szCs w:val="18"/>
        </w:rPr>
        <w:tab/>
      </w:r>
      <w:r w:rsidR="009D3811" w:rsidRPr="00525BCA">
        <w:rPr>
          <w:sz w:val="18"/>
          <w:szCs w:val="18"/>
        </w:rPr>
        <w:tab/>
      </w:r>
      <w:r w:rsidRPr="00525BCA">
        <w:rPr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9D3811"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25BCA">
        <w:rPr>
          <w:sz w:val="18"/>
          <w:szCs w:val="18"/>
        </w:rPr>
        <w:fldChar w:fldCharType="end"/>
      </w:r>
      <w:bookmarkEnd w:id="6"/>
      <w:r w:rsidR="009D3811" w:rsidRPr="00525BCA">
        <w:rPr>
          <w:sz w:val="18"/>
          <w:szCs w:val="18"/>
        </w:rPr>
        <w:t xml:space="preserve"> Full Time</w:t>
      </w:r>
      <w:r w:rsidR="009D3811" w:rsidRPr="00525BCA">
        <w:rPr>
          <w:sz w:val="18"/>
          <w:szCs w:val="18"/>
        </w:rPr>
        <w:tab/>
      </w:r>
      <w:r w:rsidR="009D3811" w:rsidRPr="00525BCA">
        <w:rPr>
          <w:sz w:val="18"/>
          <w:szCs w:val="18"/>
        </w:rPr>
        <w:tab/>
      </w:r>
      <w:r w:rsidR="009D3811" w:rsidRPr="00525BCA">
        <w:rPr>
          <w:sz w:val="18"/>
          <w:szCs w:val="18"/>
        </w:rPr>
        <w:tab/>
      </w:r>
      <w:r w:rsidRPr="00525BCA">
        <w:rPr>
          <w:sz w:val="18"/>
          <w:szCs w:val="18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0"/>
      <w:r w:rsidR="009D3811"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25BCA">
        <w:rPr>
          <w:sz w:val="18"/>
          <w:szCs w:val="18"/>
        </w:rPr>
        <w:fldChar w:fldCharType="end"/>
      </w:r>
      <w:bookmarkEnd w:id="7"/>
      <w:r w:rsidR="009D3811" w:rsidRPr="00525BCA">
        <w:rPr>
          <w:sz w:val="18"/>
          <w:szCs w:val="18"/>
        </w:rPr>
        <w:t xml:space="preserve"> Original Appointment</w:t>
      </w:r>
    </w:p>
    <w:p w:rsidR="009D3811" w:rsidRPr="00525BCA" w:rsidRDefault="00B1531F" w:rsidP="00B87BC7">
      <w:pPr>
        <w:shd w:val="clear" w:color="auto" w:fill="C2D69B" w:themeFill="accent3" w:themeFillTint="99"/>
        <w:rPr>
          <w:sz w:val="18"/>
          <w:szCs w:val="18"/>
        </w:rPr>
      </w:pPr>
      <w:r w:rsidRPr="00525BCA">
        <w:rPr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6"/>
      <w:r w:rsidR="009D3811"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25BCA">
        <w:rPr>
          <w:sz w:val="18"/>
          <w:szCs w:val="18"/>
        </w:rPr>
        <w:fldChar w:fldCharType="end"/>
      </w:r>
      <w:bookmarkEnd w:id="8"/>
      <w:r w:rsidR="009D3811" w:rsidRPr="00525BCA">
        <w:rPr>
          <w:sz w:val="18"/>
          <w:szCs w:val="18"/>
        </w:rPr>
        <w:t xml:space="preserve"> Staff</w:t>
      </w:r>
      <w:r w:rsidR="009D3811" w:rsidRPr="00525BCA">
        <w:rPr>
          <w:sz w:val="18"/>
          <w:szCs w:val="18"/>
        </w:rPr>
        <w:tab/>
      </w:r>
      <w:r w:rsidR="008C5D76" w:rsidRPr="00525BCA">
        <w:rPr>
          <w:sz w:val="18"/>
          <w:szCs w:val="18"/>
        </w:rPr>
        <w:tab/>
      </w:r>
      <w:r w:rsidRPr="00525BCA">
        <w:rPr>
          <w:sz w:val="18"/>
          <w:szCs w:val="18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4"/>
      <w:r w:rsidR="009D3811"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25BCA">
        <w:rPr>
          <w:sz w:val="18"/>
          <w:szCs w:val="18"/>
        </w:rPr>
        <w:fldChar w:fldCharType="end"/>
      </w:r>
      <w:bookmarkEnd w:id="9"/>
      <w:r w:rsidR="009D3811" w:rsidRPr="00525BCA">
        <w:rPr>
          <w:sz w:val="18"/>
          <w:szCs w:val="18"/>
        </w:rPr>
        <w:t>Restricted</w:t>
      </w:r>
      <w:r w:rsidR="009D3811" w:rsidRPr="00525BCA">
        <w:rPr>
          <w:sz w:val="18"/>
          <w:szCs w:val="18"/>
        </w:rPr>
        <w:tab/>
      </w:r>
      <w:r w:rsidR="009D3811" w:rsidRPr="00525BCA">
        <w:rPr>
          <w:sz w:val="18"/>
          <w:szCs w:val="18"/>
        </w:rPr>
        <w:tab/>
      </w:r>
      <w:r w:rsidRPr="00525BCA">
        <w:rPr>
          <w:sz w:val="18"/>
          <w:szCs w:val="18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"/>
      <w:r w:rsidR="009D3811"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25BCA">
        <w:rPr>
          <w:sz w:val="18"/>
          <w:szCs w:val="18"/>
        </w:rPr>
        <w:fldChar w:fldCharType="end"/>
      </w:r>
      <w:bookmarkEnd w:id="10"/>
      <w:r w:rsidR="009D3811" w:rsidRPr="00525BCA">
        <w:rPr>
          <w:sz w:val="18"/>
          <w:szCs w:val="18"/>
        </w:rPr>
        <w:t xml:space="preserve"> Part Time (80% -99%)</w:t>
      </w:r>
      <w:r w:rsidR="009D3811" w:rsidRPr="00525BCA">
        <w:rPr>
          <w:sz w:val="18"/>
          <w:szCs w:val="18"/>
        </w:rPr>
        <w:tab/>
      </w:r>
      <w:r w:rsidR="008C5D76" w:rsidRPr="00525BCA">
        <w:rPr>
          <w:sz w:val="18"/>
          <w:szCs w:val="18"/>
        </w:rPr>
        <w:tab/>
      </w:r>
      <w:r w:rsidRPr="00525BCA">
        <w:rPr>
          <w:sz w:val="18"/>
          <w:szCs w:val="18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 w:rsidR="009D3811"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25BCA">
        <w:rPr>
          <w:sz w:val="18"/>
          <w:szCs w:val="18"/>
        </w:rPr>
        <w:fldChar w:fldCharType="end"/>
      </w:r>
      <w:bookmarkEnd w:id="11"/>
      <w:r w:rsidR="009D3811" w:rsidRPr="00525BCA">
        <w:rPr>
          <w:sz w:val="18"/>
          <w:szCs w:val="18"/>
        </w:rPr>
        <w:t xml:space="preserve"> Re-Employment</w:t>
      </w:r>
    </w:p>
    <w:p w:rsidR="008C5D76" w:rsidRDefault="009D3811" w:rsidP="00B87BC7">
      <w:pPr>
        <w:shd w:val="clear" w:color="auto" w:fill="C2D69B" w:themeFill="accent3" w:themeFillTint="99"/>
        <w:rPr>
          <w:sz w:val="18"/>
          <w:szCs w:val="18"/>
        </w:rPr>
      </w:pPr>
      <w:r w:rsidRPr="00525BCA">
        <w:rPr>
          <w:sz w:val="18"/>
          <w:szCs w:val="18"/>
        </w:rPr>
        <w:tab/>
      </w:r>
      <w:r w:rsidRPr="00525BCA">
        <w:rPr>
          <w:sz w:val="18"/>
          <w:szCs w:val="18"/>
        </w:rPr>
        <w:tab/>
      </w:r>
      <w:r w:rsidRPr="00525BCA">
        <w:rPr>
          <w:sz w:val="18"/>
          <w:szCs w:val="18"/>
        </w:rPr>
        <w:tab/>
      </w:r>
      <w:r w:rsidRPr="00525BCA">
        <w:rPr>
          <w:sz w:val="18"/>
          <w:szCs w:val="18"/>
        </w:rPr>
        <w:tab/>
      </w:r>
      <w:r w:rsidRPr="00525BCA">
        <w:rPr>
          <w:sz w:val="18"/>
          <w:szCs w:val="18"/>
        </w:rPr>
        <w:tab/>
      </w:r>
      <w:r w:rsidR="00B1531F" w:rsidRPr="00525BCA">
        <w:rPr>
          <w:sz w:val="18"/>
          <w:szCs w:val="1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9"/>
      <w:r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="00B1531F" w:rsidRPr="00525BCA">
        <w:rPr>
          <w:sz w:val="18"/>
          <w:szCs w:val="18"/>
        </w:rPr>
        <w:fldChar w:fldCharType="end"/>
      </w:r>
      <w:bookmarkEnd w:id="12"/>
      <w:r w:rsidRPr="00525BCA">
        <w:rPr>
          <w:sz w:val="18"/>
          <w:szCs w:val="18"/>
        </w:rPr>
        <w:t xml:space="preserve"> Part Time (50%-79%)</w:t>
      </w:r>
      <w:r w:rsidRPr="00525BCA">
        <w:rPr>
          <w:sz w:val="18"/>
          <w:szCs w:val="18"/>
        </w:rPr>
        <w:tab/>
      </w:r>
      <w:r w:rsidR="008C5D76" w:rsidRPr="00525BCA">
        <w:rPr>
          <w:sz w:val="18"/>
          <w:szCs w:val="18"/>
        </w:rPr>
        <w:tab/>
      </w:r>
      <w:r w:rsidR="00B1531F" w:rsidRPr="00525BCA">
        <w:rPr>
          <w:sz w:val="18"/>
          <w:szCs w:val="18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2"/>
      <w:r w:rsidRPr="00525BCA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="00B1531F" w:rsidRPr="00525BCA">
        <w:rPr>
          <w:sz w:val="18"/>
          <w:szCs w:val="18"/>
        </w:rPr>
        <w:fldChar w:fldCharType="end"/>
      </w:r>
      <w:bookmarkEnd w:id="13"/>
      <w:r w:rsidRPr="00525BCA">
        <w:rPr>
          <w:sz w:val="18"/>
          <w:szCs w:val="18"/>
        </w:rPr>
        <w:t xml:space="preserve"> State Transfer</w:t>
      </w:r>
    </w:p>
    <w:p w:rsidR="00734D20" w:rsidRPr="00525BCA" w:rsidRDefault="00734D20" w:rsidP="00B87BC7">
      <w:pPr>
        <w:shd w:val="clear" w:color="auto" w:fill="C2D69B" w:themeFill="accent3" w:themeFillTint="99"/>
        <w:rPr>
          <w:sz w:val="18"/>
          <w:szCs w:val="18"/>
        </w:rPr>
      </w:pPr>
    </w:p>
    <w:p w:rsidR="00525BCA" w:rsidRPr="00E04BE8" w:rsidRDefault="00525BCA" w:rsidP="00D53A9D">
      <w:pPr>
        <w:pBdr>
          <w:bottom w:val="single" w:sz="12" w:space="1" w:color="auto"/>
        </w:pBdr>
        <w:rPr>
          <w:rStyle w:val="PlaceholderText"/>
          <w:b/>
          <w:color w:val="auto"/>
          <w:sz w:val="8"/>
          <w:szCs w:val="8"/>
        </w:rPr>
      </w:pPr>
    </w:p>
    <w:p w:rsidR="00DF520B" w:rsidRPr="00506D4B" w:rsidRDefault="005604D8" w:rsidP="00506D4B">
      <w:pPr>
        <w:spacing w:before="120" w:after="120"/>
        <w:rPr>
          <w:b/>
          <w:sz w:val="18"/>
          <w:szCs w:val="18"/>
        </w:rPr>
      </w:pPr>
      <w:r w:rsidRPr="00506D4B">
        <w:rPr>
          <w:b/>
          <w:sz w:val="18"/>
          <w:szCs w:val="18"/>
        </w:rPr>
        <w:t xml:space="preserve">OFFER PROCESSING (completed by </w:t>
      </w:r>
      <w:r w:rsidR="00BB32A8">
        <w:rPr>
          <w:b/>
          <w:sz w:val="18"/>
          <w:szCs w:val="18"/>
        </w:rPr>
        <w:t>HR</w:t>
      </w:r>
      <w:r w:rsidR="006630FD">
        <w:rPr>
          <w:b/>
          <w:sz w:val="18"/>
          <w:szCs w:val="18"/>
        </w:rPr>
        <w:t xml:space="preserve"> </w:t>
      </w:r>
      <w:r w:rsidR="00BB32A8">
        <w:rPr>
          <w:b/>
          <w:sz w:val="18"/>
          <w:szCs w:val="18"/>
        </w:rPr>
        <w:t>Lead</w:t>
      </w:r>
      <w:r w:rsidRPr="00506D4B">
        <w:rPr>
          <w:b/>
          <w:sz w:val="18"/>
          <w:szCs w:val="18"/>
        </w:rPr>
        <w:t>)</w:t>
      </w:r>
    </w:p>
    <w:p w:rsidR="00DF520B" w:rsidRPr="00506D4B" w:rsidRDefault="0014354D" w:rsidP="00506D4B">
      <w:pPr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  </w:t>
      </w:r>
      <w:r w:rsidR="005604D8" w:rsidRPr="00506D4B">
        <w:rPr>
          <w:sz w:val="18"/>
          <w:szCs w:val="18"/>
        </w:rPr>
        <w:t xml:space="preserve">Complete </w:t>
      </w:r>
      <w:r w:rsidR="00A73883">
        <w:rPr>
          <w:sz w:val="18"/>
          <w:szCs w:val="18"/>
        </w:rPr>
        <w:t>offer p</w:t>
      </w:r>
      <w:r w:rsidR="005604D8" w:rsidRPr="00506D4B">
        <w:rPr>
          <w:sz w:val="18"/>
          <w:szCs w:val="18"/>
        </w:rPr>
        <w:t>acket:</w:t>
      </w:r>
    </w:p>
    <w:p w:rsidR="00C35389" w:rsidRPr="00506D4B" w:rsidRDefault="00C35389" w:rsidP="00C35389">
      <w:pPr>
        <w:pStyle w:val="ListParagraph"/>
        <w:numPr>
          <w:ilvl w:val="0"/>
          <w:numId w:val="9"/>
        </w:numPr>
        <w:contextualSpacing w:val="0"/>
        <w:jc w:val="both"/>
        <w:rPr>
          <w:sz w:val="18"/>
          <w:szCs w:val="18"/>
        </w:rPr>
      </w:pPr>
      <w:r w:rsidRPr="000B495D">
        <w:rPr>
          <w:i/>
          <w:sz w:val="18"/>
          <w:szCs w:val="18"/>
          <w:u w:val="single"/>
        </w:rPr>
        <w:t>For Faculty only</w:t>
      </w:r>
      <w:r>
        <w:rPr>
          <w:sz w:val="18"/>
          <w:szCs w:val="18"/>
        </w:rPr>
        <w:t xml:space="preserve">: </w:t>
      </w:r>
      <w:r w:rsidRPr="00506D4B">
        <w:rPr>
          <w:sz w:val="18"/>
          <w:szCs w:val="18"/>
        </w:rPr>
        <w:t>Terms of Faculty Agreement</w:t>
      </w:r>
      <w:r>
        <w:rPr>
          <w:sz w:val="18"/>
          <w:szCs w:val="18"/>
        </w:rPr>
        <w:t xml:space="preserve"> (TOFO</w:t>
      </w:r>
      <w:r w:rsidRPr="00506D4B">
        <w:rPr>
          <w:sz w:val="18"/>
          <w:szCs w:val="18"/>
        </w:rPr>
        <w:t>)</w:t>
      </w:r>
    </w:p>
    <w:p w:rsidR="00920E98" w:rsidRPr="00506D4B" w:rsidRDefault="00920E98" w:rsidP="003D543C">
      <w:pPr>
        <w:pStyle w:val="ListParagraph"/>
        <w:numPr>
          <w:ilvl w:val="0"/>
          <w:numId w:val="9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Export Control check</w:t>
      </w:r>
    </w:p>
    <w:p w:rsidR="00745BE5" w:rsidRPr="00506D4B" w:rsidRDefault="0027529A" w:rsidP="003D543C">
      <w:pPr>
        <w:pStyle w:val="ListParagraph"/>
        <w:numPr>
          <w:ilvl w:val="0"/>
          <w:numId w:val="9"/>
        </w:numPr>
        <w:contextualSpacing w:val="0"/>
        <w:jc w:val="both"/>
        <w:rPr>
          <w:sz w:val="18"/>
          <w:szCs w:val="18"/>
        </w:rPr>
      </w:pPr>
      <w:r w:rsidRPr="000B495D">
        <w:rPr>
          <w:i/>
          <w:sz w:val="18"/>
          <w:szCs w:val="18"/>
          <w:u w:val="single"/>
        </w:rPr>
        <w:t>Staff only</w:t>
      </w:r>
      <w:r w:rsidRPr="00506D4B">
        <w:rPr>
          <w:i/>
          <w:sz w:val="18"/>
          <w:szCs w:val="18"/>
        </w:rPr>
        <w:t xml:space="preserve">: </w:t>
      </w:r>
      <w:r w:rsidR="00CD692F" w:rsidRPr="00506D4B">
        <w:rPr>
          <w:sz w:val="18"/>
          <w:szCs w:val="18"/>
        </w:rPr>
        <w:t>Employment Information Supplement</w:t>
      </w:r>
      <w:r w:rsidR="00745BE5" w:rsidRPr="00506D4B">
        <w:rPr>
          <w:sz w:val="18"/>
          <w:szCs w:val="18"/>
        </w:rPr>
        <w:t xml:space="preserve"> P12A</w:t>
      </w:r>
      <w:r w:rsidR="00CD692F" w:rsidRPr="00506D4B">
        <w:rPr>
          <w:sz w:val="18"/>
          <w:szCs w:val="18"/>
        </w:rPr>
        <w:t xml:space="preserve"> </w:t>
      </w:r>
    </w:p>
    <w:p w:rsidR="00A2363A" w:rsidRPr="00506D4B" w:rsidRDefault="00E37F3E" w:rsidP="003D543C">
      <w:pPr>
        <w:pStyle w:val="ListParagraph"/>
        <w:numPr>
          <w:ilvl w:val="0"/>
          <w:numId w:val="9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Foreign National Form</w:t>
      </w:r>
      <w:r w:rsidR="00C01AB5" w:rsidRPr="00506D4B">
        <w:rPr>
          <w:sz w:val="18"/>
          <w:szCs w:val="18"/>
        </w:rPr>
        <w:t xml:space="preserve"> (if applicable)</w:t>
      </w:r>
    </w:p>
    <w:p w:rsidR="00DF520B" w:rsidRPr="00506D4B" w:rsidRDefault="0014354D" w:rsidP="003D543C">
      <w:pPr>
        <w:pStyle w:val="ListParagraph"/>
        <w:numPr>
          <w:ilvl w:val="0"/>
          <w:numId w:val="9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If applicable, Relocation Agreement and policy from Controller’s website</w:t>
      </w:r>
    </w:p>
    <w:p w:rsidR="00DF520B" w:rsidRPr="00506D4B" w:rsidRDefault="0027529A" w:rsidP="003D543C">
      <w:pPr>
        <w:pStyle w:val="ListParagraph"/>
        <w:numPr>
          <w:ilvl w:val="0"/>
          <w:numId w:val="9"/>
        </w:numPr>
        <w:contextualSpacing w:val="0"/>
        <w:jc w:val="both"/>
        <w:rPr>
          <w:sz w:val="18"/>
          <w:szCs w:val="18"/>
        </w:rPr>
      </w:pPr>
      <w:r w:rsidRPr="000B495D">
        <w:rPr>
          <w:i/>
          <w:sz w:val="18"/>
          <w:szCs w:val="18"/>
          <w:u w:val="single"/>
        </w:rPr>
        <w:t>For males only</w:t>
      </w:r>
      <w:r w:rsidRPr="00506D4B">
        <w:rPr>
          <w:sz w:val="18"/>
          <w:szCs w:val="18"/>
        </w:rPr>
        <w:t>:</w:t>
      </w:r>
      <w:r w:rsidR="0014354D" w:rsidRPr="00506D4B">
        <w:rPr>
          <w:sz w:val="18"/>
          <w:szCs w:val="18"/>
        </w:rPr>
        <w:t xml:space="preserve"> P152, Selective Service Form</w:t>
      </w:r>
    </w:p>
    <w:p w:rsidR="00DF520B" w:rsidRPr="00506D4B" w:rsidRDefault="0014354D" w:rsidP="003D543C">
      <w:pPr>
        <w:pStyle w:val="ListParagraph"/>
        <w:numPr>
          <w:ilvl w:val="0"/>
          <w:numId w:val="9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Position Description</w:t>
      </w:r>
    </w:p>
    <w:p w:rsidR="00DF520B" w:rsidRPr="00506D4B" w:rsidRDefault="0027529A" w:rsidP="003D543C">
      <w:pPr>
        <w:pStyle w:val="ListParagraph"/>
        <w:numPr>
          <w:ilvl w:val="0"/>
          <w:numId w:val="9"/>
        </w:numPr>
        <w:contextualSpacing w:val="0"/>
        <w:jc w:val="both"/>
        <w:rPr>
          <w:sz w:val="18"/>
          <w:szCs w:val="18"/>
        </w:rPr>
      </w:pPr>
      <w:r w:rsidRPr="000B495D">
        <w:rPr>
          <w:i/>
          <w:sz w:val="18"/>
          <w:szCs w:val="18"/>
          <w:u w:val="single"/>
        </w:rPr>
        <w:t>For Restricted Staff only</w:t>
      </w:r>
      <w:r w:rsidRPr="00506D4B">
        <w:rPr>
          <w:sz w:val="18"/>
          <w:szCs w:val="18"/>
        </w:rPr>
        <w:t xml:space="preserve">: </w:t>
      </w:r>
      <w:r w:rsidR="0014354D" w:rsidRPr="00506D4B">
        <w:rPr>
          <w:sz w:val="18"/>
          <w:szCs w:val="18"/>
        </w:rPr>
        <w:t xml:space="preserve">P94 Restricted Acknowledgement Letter </w:t>
      </w:r>
    </w:p>
    <w:p w:rsidR="001668DD" w:rsidRDefault="0010459F" w:rsidP="001668DD">
      <w:pPr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  </w:t>
      </w:r>
      <w:r w:rsidR="00B72094">
        <w:rPr>
          <w:sz w:val="18"/>
          <w:szCs w:val="18"/>
        </w:rPr>
        <w:t>Create</w:t>
      </w:r>
      <w:r w:rsidRPr="00506D4B">
        <w:rPr>
          <w:sz w:val="18"/>
          <w:szCs w:val="18"/>
        </w:rPr>
        <w:t xml:space="preserve"> electronic personnel file </w:t>
      </w:r>
      <w:r w:rsidR="009F60DB">
        <w:rPr>
          <w:sz w:val="18"/>
          <w:szCs w:val="18"/>
        </w:rPr>
        <w:t>(refer to recruitment closing checklist)</w:t>
      </w:r>
    </w:p>
    <w:p w:rsidR="00DF520B" w:rsidRPr="00506D4B" w:rsidRDefault="0014354D" w:rsidP="001668DD">
      <w:pPr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="0002796B">
        <w:rPr>
          <w:sz w:val="18"/>
          <w:szCs w:val="18"/>
        </w:rPr>
        <w:t xml:space="preserve"> </w:t>
      </w:r>
      <w:r w:rsidR="006630FD">
        <w:rPr>
          <w:sz w:val="18"/>
          <w:szCs w:val="18"/>
        </w:rPr>
        <w:t xml:space="preserve"> </w:t>
      </w:r>
      <w:r w:rsidRPr="00506D4B">
        <w:rPr>
          <w:sz w:val="18"/>
          <w:szCs w:val="18"/>
        </w:rPr>
        <w:t>S</w:t>
      </w:r>
      <w:r w:rsidR="00920E98" w:rsidRPr="00506D4B">
        <w:rPr>
          <w:sz w:val="18"/>
          <w:szCs w:val="18"/>
        </w:rPr>
        <w:t>ubmit TOFO (Faculty only),</w:t>
      </w:r>
      <w:r w:rsidR="009F60DB">
        <w:rPr>
          <w:sz w:val="18"/>
          <w:szCs w:val="18"/>
        </w:rPr>
        <w:t xml:space="preserve"> offer l</w:t>
      </w:r>
      <w:r w:rsidR="009B76FB" w:rsidRPr="00506D4B">
        <w:rPr>
          <w:sz w:val="18"/>
          <w:szCs w:val="18"/>
        </w:rPr>
        <w:t>etter, CV, Export Control</w:t>
      </w:r>
      <w:r w:rsidR="009F60DB">
        <w:rPr>
          <w:sz w:val="18"/>
          <w:szCs w:val="18"/>
        </w:rPr>
        <w:t xml:space="preserve"> results</w:t>
      </w:r>
      <w:r w:rsidR="009B76FB" w:rsidRPr="00506D4B">
        <w:rPr>
          <w:sz w:val="18"/>
          <w:szCs w:val="18"/>
        </w:rPr>
        <w:t xml:space="preserve">, and Relocation Agreement </w:t>
      </w:r>
      <w:r w:rsidR="007F7DA9">
        <w:rPr>
          <w:sz w:val="18"/>
          <w:szCs w:val="18"/>
        </w:rPr>
        <w:t>(</w:t>
      </w:r>
      <w:r w:rsidR="009B76FB" w:rsidRPr="00506D4B">
        <w:rPr>
          <w:sz w:val="18"/>
          <w:szCs w:val="18"/>
        </w:rPr>
        <w:t>if applicable</w:t>
      </w:r>
      <w:r w:rsidR="007F7DA9">
        <w:rPr>
          <w:sz w:val="18"/>
          <w:szCs w:val="18"/>
        </w:rPr>
        <w:t>) to</w:t>
      </w:r>
      <w:r w:rsidRPr="00506D4B">
        <w:rPr>
          <w:sz w:val="18"/>
          <w:szCs w:val="18"/>
        </w:rPr>
        <w:t xml:space="preserve"> </w:t>
      </w:r>
      <w:r w:rsidR="00745D03">
        <w:rPr>
          <w:sz w:val="18"/>
          <w:szCs w:val="18"/>
        </w:rPr>
        <w:t>Institute</w:t>
      </w:r>
      <w:r w:rsidR="00775D94">
        <w:rPr>
          <w:sz w:val="18"/>
          <w:szCs w:val="18"/>
        </w:rPr>
        <w:t xml:space="preserve"> s</w:t>
      </w:r>
      <w:r w:rsidR="007F7DA9">
        <w:rPr>
          <w:sz w:val="18"/>
          <w:szCs w:val="18"/>
        </w:rPr>
        <w:t>enior</w:t>
      </w:r>
      <w:r w:rsidR="009B76FB" w:rsidRPr="00506D4B">
        <w:rPr>
          <w:sz w:val="18"/>
          <w:szCs w:val="18"/>
        </w:rPr>
        <w:t xml:space="preserve"> </w:t>
      </w:r>
      <w:r w:rsidR="00775D94">
        <w:rPr>
          <w:sz w:val="18"/>
          <w:szCs w:val="18"/>
        </w:rPr>
        <w:t>m</w:t>
      </w:r>
      <w:r w:rsidRPr="00506D4B">
        <w:rPr>
          <w:sz w:val="18"/>
          <w:szCs w:val="18"/>
        </w:rPr>
        <w:t>anagement</w:t>
      </w:r>
      <w:r w:rsidR="007F7DA9">
        <w:rPr>
          <w:sz w:val="18"/>
          <w:szCs w:val="18"/>
        </w:rPr>
        <w:t xml:space="preserve"> for</w:t>
      </w:r>
      <w:r w:rsidRPr="00506D4B">
        <w:rPr>
          <w:sz w:val="18"/>
          <w:szCs w:val="18"/>
        </w:rPr>
        <w:t xml:space="preserve"> approval</w:t>
      </w:r>
    </w:p>
    <w:p w:rsidR="008D029A" w:rsidRDefault="0014354D" w:rsidP="00506D4B">
      <w:pPr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="00FC7996" w:rsidRPr="00506D4B">
        <w:rPr>
          <w:sz w:val="18"/>
          <w:szCs w:val="18"/>
        </w:rPr>
        <w:t xml:space="preserve">   </w:t>
      </w:r>
      <w:r w:rsidR="007F7DA9">
        <w:rPr>
          <w:sz w:val="18"/>
          <w:szCs w:val="18"/>
        </w:rPr>
        <w:t>Send</w:t>
      </w:r>
      <w:r w:rsidR="009B76FB" w:rsidRPr="00506D4B">
        <w:rPr>
          <w:sz w:val="18"/>
          <w:szCs w:val="18"/>
        </w:rPr>
        <w:t xml:space="preserve"> offer packet to candidate </w:t>
      </w:r>
      <w:r w:rsidR="00F97D5C">
        <w:rPr>
          <w:sz w:val="18"/>
          <w:szCs w:val="18"/>
        </w:rPr>
        <w:t>via email</w:t>
      </w:r>
      <w:r w:rsidR="008D029A">
        <w:rPr>
          <w:sz w:val="18"/>
          <w:szCs w:val="18"/>
        </w:rPr>
        <w:t xml:space="preserve"> with notification to complete conviction check waiver. </w:t>
      </w:r>
    </w:p>
    <w:p w:rsidR="00DF520B" w:rsidRPr="00506D4B" w:rsidRDefault="008D029A" w:rsidP="00506D4B">
      <w:pPr>
        <w:spacing w:before="120" w:after="120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5"/>
      <w:r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bookmarkEnd w:id="14"/>
      <w:r>
        <w:rPr>
          <w:sz w:val="18"/>
          <w:szCs w:val="18"/>
        </w:rPr>
        <w:t xml:space="preserve">   Send conviction check waiver request through Employee Resource Guide</w:t>
      </w:r>
    </w:p>
    <w:p w:rsidR="004A2EBC" w:rsidRPr="00506D4B" w:rsidRDefault="0014354D" w:rsidP="00506D4B">
      <w:pPr>
        <w:tabs>
          <w:tab w:val="right" w:pos="10224"/>
        </w:tabs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  </w:t>
      </w:r>
      <w:r w:rsidR="00F97D5C">
        <w:rPr>
          <w:sz w:val="18"/>
          <w:szCs w:val="18"/>
        </w:rPr>
        <w:t>Create a calendar reminder on shared</w:t>
      </w:r>
      <w:r w:rsidR="002C74F9" w:rsidRPr="00506D4B">
        <w:rPr>
          <w:sz w:val="18"/>
          <w:szCs w:val="18"/>
        </w:rPr>
        <w:t xml:space="preserve"> HR Calendar</w:t>
      </w:r>
      <w:r w:rsidR="00F97D5C">
        <w:rPr>
          <w:sz w:val="18"/>
          <w:szCs w:val="18"/>
        </w:rPr>
        <w:t xml:space="preserve"> </w:t>
      </w:r>
      <w:r w:rsidR="009F60DB">
        <w:rPr>
          <w:sz w:val="18"/>
          <w:szCs w:val="18"/>
        </w:rPr>
        <w:t>for</w:t>
      </w:r>
      <w:r w:rsidR="002C74F9" w:rsidRPr="00506D4B">
        <w:rPr>
          <w:sz w:val="18"/>
          <w:szCs w:val="18"/>
        </w:rPr>
        <w:t xml:space="preserve"> response due date</w:t>
      </w:r>
    </w:p>
    <w:p w:rsidR="0097588A" w:rsidRDefault="00A80F52" w:rsidP="0097588A">
      <w:pPr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</w:t>
      </w:r>
      <w:r w:rsidR="00F97D5C">
        <w:rPr>
          <w:sz w:val="18"/>
          <w:szCs w:val="18"/>
        </w:rPr>
        <w:t xml:space="preserve"> </w:t>
      </w:r>
      <w:r w:rsidR="00936E84">
        <w:rPr>
          <w:sz w:val="18"/>
          <w:szCs w:val="18"/>
        </w:rPr>
        <w:t xml:space="preserve"> </w:t>
      </w:r>
      <w:r w:rsidR="00F97D5C" w:rsidRPr="00F97D5C">
        <w:rPr>
          <w:i/>
          <w:sz w:val="18"/>
          <w:szCs w:val="18"/>
        </w:rPr>
        <w:t>For Faculty and P-14 only</w:t>
      </w:r>
      <w:r w:rsidR="00F97D5C">
        <w:rPr>
          <w:sz w:val="18"/>
          <w:szCs w:val="18"/>
        </w:rPr>
        <w:t>:</w:t>
      </w:r>
      <w:r w:rsidRPr="00506D4B">
        <w:rPr>
          <w:sz w:val="18"/>
          <w:szCs w:val="18"/>
        </w:rPr>
        <w:t xml:space="preserve"> Update INWA worksheet </w:t>
      </w:r>
    </w:p>
    <w:p w:rsidR="009D256B" w:rsidRPr="00506D4B" w:rsidRDefault="009D256B" w:rsidP="00BE5215">
      <w:pPr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  </w:t>
      </w:r>
      <w:r w:rsidR="00D33505" w:rsidRPr="006630FD">
        <w:rPr>
          <w:i/>
          <w:sz w:val="18"/>
          <w:szCs w:val="18"/>
        </w:rPr>
        <w:t>For Staff Employees only</w:t>
      </w:r>
      <w:r w:rsidR="00D33505">
        <w:rPr>
          <w:i/>
          <w:sz w:val="18"/>
          <w:szCs w:val="18"/>
        </w:rPr>
        <w:t>:</w:t>
      </w:r>
      <w:r w:rsidR="00D33505">
        <w:rPr>
          <w:sz w:val="18"/>
          <w:szCs w:val="18"/>
        </w:rPr>
        <w:t xml:space="preserve"> </w:t>
      </w:r>
      <w:r>
        <w:rPr>
          <w:sz w:val="18"/>
          <w:szCs w:val="18"/>
        </w:rPr>
        <w:t>Add employee to Staff Performance Plan Tracking spreadsheet</w:t>
      </w:r>
    </w:p>
    <w:p w:rsidR="00E33D3B" w:rsidRPr="00506D4B" w:rsidRDefault="00E33D3B" w:rsidP="00E33D3B">
      <w:pPr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  Confirm receipt of approved</w:t>
      </w:r>
      <w:r>
        <w:rPr>
          <w:sz w:val="18"/>
          <w:szCs w:val="18"/>
        </w:rPr>
        <w:t>/cleared</w:t>
      </w:r>
      <w:r w:rsidRPr="00506D4B">
        <w:rPr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 w:rsidRPr="00506D4B">
        <w:rPr>
          <w:sz w:val="18"/>
          <w:szCs w:val="18"/>
        </w:rPr>
        <w:t xml:space="preserve">ackground </w:t>
      </w:r>
      <w:r>
        <w:rPr>
          <w:sz w:val="18"/>
          <w:szCs w:val="18"/>
        </w:rPr>
        <w:t>investigation; save results in recruitment file</w:t>
      </w:r>
    </w:p>
    <w:p w:rsidR="0097588A" w:rsidRDefault="0097588A" w:rsidP="0097588A">
      <w:pPr>
        <w:rPr>
          <w:sz w:val="18"/>
          <w:szCs w:val="18"/>
        </w:rPr>
      </w:pPr>
    </w:p>
    <w:p w:rsidR="0097588A" w:rsidRDefault="0097588A" w:rsidP="0097588A">
      <w:pPr>
        <w:jc w:val="center"/>
        <w:rPr>
          <w:sz w:val="18"/>
          <w:szCs w:val="18"/>
        </w:rPr>
      </w:pPr>
      <w:r w:rsidRPr="00506D4B">
        <w:rPr>
          <w:sz w:val="18"/>
          <w:szCs w:val="18"/>
        </w:rPr>
        <w:t>___________</w:t>
      </w:r>
      <w:r>
        <w:rPr>
          <w:sz w:val="18"/>
          <w:szCs w:val="18"/>
        </w:rPr>
        <w:t>__________________________</w:t>
      </w:r>
      <w:r w:rsidRPr="00506D4B">
        <w:rPr>
          <w:sz w:val="18"/>
          <w:szCs w:val="18"/>
        </w:rPr>
        <w:t xml:space="preserve">  </w:t>
      </w:r>
      <w:r w:rsidRPr="00506D4B">
        <w:rPr>
          <w:sz w:val="18"/>
          <w:szCs w:val="18"/>
        </w:rPr>
        <w:tab/>
        <w:t>_____________</w:t>
      </w:r>
      <w:r>
        <w:rPr>
          <w:sz w:val="18"/>
          <w:szCs w:val="18"/>
        </w:rPr>
        <w:t>_______________________       _________________</w:t>
      </w:r>
    </w:p>
    <w:p w:rsidR="003C2FC3" w:rsidRDefault="0097588A" w:rsidP="003C2FC3">
      <w:pPr>
        <w:pBdr>
          <w:bottom w:val="single" w:sz="12" w:space="1" w:color="auto"/>
        </w:pBdr>
        <w:spacing w:before="120" w:after="12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Completed By (Print Name)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Signature                                                  </w:t>
      </w:r>
      <w:r w:rsidRPr="00506D4B">
        <w:rPr>
          <w:sz w:val="18"/>
          <w:szCs w:val="18"/>
        </w:rPr>
        <w:t>Date</w:t>
      </w:r>
    </w:p>
    <w:p w:rsidR="003C2FC3" w:rsidRPr="003C2FC3" w:rsidRDefault="003C2FC3" w:rsidP="003C2FC3">
      <w:pPr>
        <w:pBdr>
          <w:bottom w:val="single" w:sz="12" w:space="1" w:color="auto"/>
        </w:pBdr>
        <w:spacing w:before="120" w:after="120"/>
        <w:jc w:val="center"/>
        <w:rPr>
          <w:sz w:val="2"/>
          <w:szCs w:val="2"/>
        </w:rPr>
      </w:pPr>
    </w:p>
    <w:p w:rsidR="00D53A9D" w:rsidRPr="00506D4B" w:rsidRDefault="00D53A9D" w:rsidP="00506D4B">
      <w:pPr>
        <w:tabs>
          <w:tab w:val="right" w:pos="10224"/>
        </w:tabs>
        <w:spacing w:before="120" w:after="120"/>
        <w:jc w:val="both"/>
        <w:rPr>
          <w:sz w:val="18"/>
          <w:szCs w:val="18"/>
        </w:rPr>
      </w:pPr>
      <w:r w:rsidRPr="00506D4B">
        <w:rPr>
          <w:b/>
          <w:sz w:val="18"/>
          <w:szCs w:val="18"/>
        </w:rPr>
        <w:t>PRE-</w:t>
      </w:r>
      <w:r w:rsidR="00DD0F4A" w:rsidRPr="00506D4B">
        <w:rPr>
          <w:b/>
          <w:sz w:val="18"/>
          <w:szCs w:val="18"/>
        </w:rPr>
        <w:t>HIRE INFORMATION</w:t>
      </w:r>
    </w:p>
    <w:p w:rsidR="002854ED" w:rsidRPr="00506D4B" w:rsidRDefault="002854ED" w:rsidP="002854ED">
      <w:pPr>
        <w:spacing w:before="120" w:after="120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</w:t>
      </w:r>
      <w:r w:rsidR="006630FD">
        <w:rPr>
          <w:sz w:val="18"/>
          <w:szCs w:val="18"/>
        </w:rPr>
        <w:t xml:space="preserve"> </w:t>
      </w:r>
      <w:r w:rsidRPr="00506D4B">
        <w:rPr>
          <w:sz w:val="18"/>
          <w:szCs w:val="18"/>
        </w:rPr>
        <w:t xml:space="preserve"> Complete PWAEBIO screen in Banner with mailing address, office address, email address (as listed on application materials) and office phone number ensuring duplicate records do not exist</w:t>
      </w:r>
      <w:r>
        <w:rPr>
          <w:sz w:val="18"/>
          <w:szCs w:val="18"/>
        </w:rPr>
        <w:t xml:space="preserve"> </w:t>
      </w:r>
    </w:p>
    <w:p w:rsidR="009F17D5" w:rsidRPr="00506D4B" w:rsidRDefault="009F17D5" w:rsidP="00506D4B">
      <w:pPr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  Confirm </w:t>
      </w:r>
      <w:r w:rsidR="002854ED" w:rsidRPr="00506D4B">
        <w:rPr>
          <w:sz w:val="18"/>
          <w:szCs w:val="18"/>
        </w:rPr>
        <w:t xml:space="preserve">system access needed for position </w:t>
      </w:r>
      <w:r w:rsidRPr="00506D4B">
        <w:rPr>
          <w:sz w:val="18"/>
          <w:szCs w:val="18"/>
        </w:rPr>
        <w:t>with supervisor (i</w:t>
      </w:r>
      <w:r w:rsidR="00BF7138">
        <w:rPr>
          <w:sz w:val="18"/>
          <w:szCs w:val="18"/>
        </w:rPr>
        <w:t xml:space="preserve">.e. </w:t>
      </w:r>
      <w:proofErr w:type="spellStart"/>
      <w:r w:rsidR="00BF7138">
        <w:rPr>
          <w:sz w:val="18"/>
          <w:szCs w:val="18"/>
        </w:rPr>
        <w:t>HokieMart</w:t>
      </w:r>
      <w:proofErr w:type="spellEnd"/>
      <w:r w:rsidR="00BF7138">
        <w:rPr>
          <w:sz w:val="18"/>
          <w:szCs w:val="18"/>
        </w:rPr>
        <w:t xml:space="preserve">, </w:t>
      </w:r>
      <w:proofErr w:type="spellStart"/>
      <w:r w:rsidR="00BF7138">
        <w:rPr>
          <w:sz w:val="18"/>
          <w:szCs w:val="18"/>
        </w:rPr>
        <w:t>PeopleAdmin</w:t>
      </w:r>
      <w:proofErr w:type="spellEnd"/>
      <w:r w:rsidR="00BF7138">
        <w:rPr>
          <w:sz w:val="18"/>
          <w:szCs w:val="18"/>
        </w:rPr>
        <w:t>, HR</w:t>
      </w:r>
      <w:r w:rsidRPr="00506D4B">
        <w:rPr>
          <w:sz w:val="18"/>
          <w:szCs w:val="18"/>
        </w:rPr>
        <w:t xml:space="preserve"> and Finance Banner, etc.)</w:t>
      </w:r>
    </w:p>
    <w:p w:rsidR="002854ED" w:rsidRPr="00E56D23" w:rsidRDefault="002854ED" w:rsidP="002854ED">
      <w:pPr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="00E56D23" w:rsidRPr="00E56D23">
        <w:rPr>
          <w:color w:val="000000"/>
          <w:sz w:val="18"/>
          <w:szCs w:val="18"/>
        </w:rPr>
        <w:t>Setup leave rep in the leave system</w:t>
      </w:r>
    </w:p>
    <w:p w:rsidR="00E56D23" w:rsidRPr="00E56D23" w:rsidRDefault="002C74F9" w:rsidP="003D543C">
      <w:pPr>
        <w:spacing w:before="120" w:after="120"/>
        <w:jc w:val="both"/>
        <w:rPr>
          <w:color w:val="000000"/>
          <w:sz w:val="18"/>
          <w:szCs w:val="18"/>
        </w:rPr>
      </w:pPr>
      <w:r w:rsidRPr="00E56D23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56D23">
        <w:rPr>
          <w:sz w:val="18"/>
          <w:szCs w:val="18"/>
        </w:rPr>
        <w:instrText xml:space="preserve"> FORMCHECKBOX </w:instrText>
      </w:r>
      <w:r w:rsidR="00E56D23" w:rsidRPr="00E56D23">
        <w:rPr>
          <w:sz w:val="18"/>
          <w:szCs w:val="18"/>
        </w:rPr>
      </w:r>
      <w:r w:rsidR="00E56D23" w:rsidRPr="00E56D23">
        <w:rPr>
          <w:sz w:val="18"/>
          <w:szCs w:val="18"/>
        </w:rPr>
        <w:fldChar w:fldCharType="separate"/>
      </w:r>
      <w:r w:rsidRPr="00E56D23">
        <w:rPr>
          <w:sz w:val="18"/>
          <w:szCs w:val="18"/>
        </w:rPr>
        <w:fldChar w:fldCharType="end"/>
      </w:r>
      <w:r w:rsidRPr="00E56D23">
        <w:rPr>
          <w:sz w:val="18"/>
          <w:szCs w:val="18"/>
        </w:rPr>
        <w:t xml:space="preserve">   </w:t>
      </w:r>
      <w:r w:rsidR="00E56D23" w:rsidRPr="00E56D23">
        <w:rPr>
          <w:color w:val="000000"/>
          <w:sz w:val="18"/>
          <w:szCs w:val="18"/>
        </w:rPr>
        <w:t>Provide TOFO</w:t>
      </w:r>
      <w:r w:rsidR="00E56D23">
        <w:rPr>
          <w:color w:val="000000"/>
          <w:sz w:val="18"/>
          <w:szCs w:val="18"/>
        </w:rPr>
        <w:t xml:space="preserve"> and funding information</w:t>
      </w:r>
      <w:r w:rsidR="00E56D23" w:rsidRPr="00E56D23">
        <w:rPr>
          <w:color w:val="000000"/>
          <w:sz w:val="18"/>
          <w:szCs w:val="18"/>
        </w:rPr>
        <w:t xml:space="preserve"> to the area Business Manager</w:t>
      </w:r>
    </w:p>
    <w:p w:rsidR="002B60D0" w:rsidRPr="00506D4B" w:rsidRDefault="006823B8" w:rsidP="003D543C">
      <w:pPr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 </w:t>
      </w:r>
      <w:r w:rsidR="00DF4A8A">
        <w:rPr>
          <w:sz w:val="18"/>
          <w:szCs w:val="18"/>
        </w:rPr>
        <w:t xml:space="preserve">Send </w:t>
      </w:r>
      <w:r w:rsidRPr="00506D4B">
        <w:rPr>
          <w:sz w:val="18"/>
          <w:szCs w:val="18"/>
        </w:rPr>
        <w:t xml:space="preserve">welcome letter to new employee at least </w:t>
      </w:r>
      <w:r w:rsidR="007E132C">
        <w:rPr>
          <w:sz w:val="18"/>
          <w:szCs w:val="18"/>
        </w:rPr>
        <w:t>five</w:t>
      </w:r>
      <w:r w:rsidRPr="00506D4B">
        <w:rPr>
          <w:sz w:val="18"/>
          <w:szCs w:val="18"/>
        </w:rPr>
        <w:t xml:space="preserve"> business days prior to start date</w:t>
      </w:r>
      <w:r w:rsidR="00DF4A8A">
        <w:rPr>
          <w:sz w:val="18"/>
          <w:szCs w:val="18"/>
        </w:rPr>
        <w:t>;</w:t>
      </w:r>
      <w:r w:rsidRPr="00506D4B">
        <w:rPr>
          <w:sz w:val="18"/>
          <w:szCs w:val="18"/>
        </w:rPr>
        <w:t xml:space="preserve"> include report date, PID info</w:t>
      </w:r>
      <w:r w:rsidR="00DF4A8A">
        <w:rPr>
          <w:sz w:val="18"/>
          <w:szCs w:val="18"/>
        </w:rPr>
        <w:t>rmation</w:t>
      </w:r>
      <w:r w:rsidRPr="00506D4B">
        <w:rPr>
          <w:sz w:val="18"/>
          <w:szCs w:val="18"/>
        </w:rPr>
        <w:t xml:space="preserve">, parking </w:t>
      </w:r>
      <w:bookmarkStart w:id="15" w:name="_GoBack"/>
      <w:r w:rsidRPr="00506D4B">
        <w:rPr>
          <w:sz w:val="18"/>
          <w:szCs w:val="18"/>
        </w:rPr>
        <w:t xml:space="preserve">information, </w:t>
      </w:r>
      <w:r w:rsidR="002B60D0" w:rsidRPr="00506D4B">
        <w:rPr>
          <w:sz w:val="18"/>
          <w:szCs w:val="18"/>
        </w:rPr>
        <w:t>training dates</w:t>
      </w:r>
      <w:r w:rsidR="00EC7091">
        <w:rPr>
          <w:sz w:val="18"/>
          <w:szCs w:val="18"/>
        </w:rPr>
        <w:t xml:space="preserve">, </w:t>
      </w:r>
      <w:r w:rsidRPr="00506D4B">
        <w:rPr>
          <w:sz w:val="18"/>
          <w:szCs w:val="18"/>
        </w:rPr>
        <w:t>campus map</w:t>
      </w:r>
      <w:r w:rsidR="00EC7091">
        <w:rPr>
          <w:sz w:val="18"/>
          <w:szCs w:val="18"/>
        </w:rPr>
        <w:t xml:space="preserve"> with important locations highlighted</w:t>
      </w:r>
    </w:p>
    <w:bookmarkEnd w:id="15"/>
    <w:p w:rsidR="00877565" w:rsidRDefault="002B60D0" w:rsidP="00877565">
      <w:pPr>
        <w:spacing w:before="120" w:after="120"/>
        <w:rPr>
          <w:b/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56D23">
        <w:rPr>
          <w:sz w:val="18"/>
          <w:szCs w:val="18"/>
        </w:rPr>
      </w:r>
      <w:r w:rsidR="00E56D23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="000B2BE8" w:rsidRPr="00506D4B">
        <w:rPr>
          <w:sz w:val="18"/>
          <w:szCs w:val="18"/>
        </w:rPr>
        <w:t xml:space="preserve"> </w:t>
      </w:r>
      <w:r w:rsidR="00915BDB">
        <w:rPr>
          <w:sz w:val="18"/>
          <w:szCs w:val="18"/>
        </w:rPr>
        <w:t xml:space="preserve"> </w:t>
      </w:r>
      <w:r w:rsidR="00A5729D">
        <w:rPr>
          <w:sz w:val="18"/>
          <w:szCs w:val="18"/>
        </w:rPr>
        <w:t>Prepare new hire p</w:t>
      </w:r>
      <w:r w:rsidRPr="00506D4B">
        <w:rPr>
          <w:sz w:val="18"/>
          <w:szCs w:val="18"/>
        </w:rPr>
        <w:t xml:space="preserve">acket </w:t>
      </w:r>
    </w:p>
    <w:p w:rsidR="00877565" w:rsidRDefault="00877565" w:rsidP="00877565">
      <w:pPr>
        <w:jc w:val="center"/>
        <w:rPr>
          <w:b/>
          <w:sz w:val="18"/>
          <w:szCs w:val="18"/>
        </w:rPr>
      </w:pPr>
    </w:p>
    <w:p w:rsidR="00877565" w:rsidRDefault="00877565" w:rsidP="00877565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_______________________________________       ___________________________________        ________________</w:t>
      </w:r>
    </w:p>
    <w:p w:rsidR="004862CA" w:rsidRPr="00070D82" w:rsidRDefault="00877565" w:rsidP="00070D8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 w:rsidR="00812E94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Pr="00877565">
        <w:rPr>
          <w:sz w:val="18"/>
          <w:szCs w:val="18"/>
        </w:rPr>
        <w:t xml:space="preserve">Completed By (Print Name)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</w:t>
      </w:r>
      <w:r w:rsidR="00812E9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812E94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w:r w:rsidRPr="00877565">
        <w:rPr>
          <w:sz w:val="18"/>
          <w:szCs w:val="18"/>
        </w:rPr>
        <w:t xml:space="preserve">Signature </w:t>
      </w:r>
      <w:r>
        <w:rPr>
          <w:sz w:val="18"/>
          <w:szCs w:val="18"/>
        </w:rPr>
        <w:t xml:space="preserve">                                             </w:t>
      </w:r>
      <w:r w:rsidR="00812E94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</w:t>
      </w:r>
      <w:r w:rsidRPr="00877565">
        <w:rPr>
          <w:sz w:val="18"/>
          <w:szCs w:val="18"/>
        </w:rPr>
        <w:t>Date</w:t>
      </w:r>
    </w:p>
    <w:sectPr w:rsidR="004862CA" w:rsidRPr="00070D82" w:rsidSect="004874B3">
      <w:footerReference w:type="default" r:id="rId8"/>
      <w:pgSz w:w="12240" w:h="15840"/>
      <w:pgMar w:top="-270" w:right="1008" w:bottom="360" w:left="1008" w:header="720" w:footer="3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005" w:rsidRDefault="00F74005" w:rsidP="005A418C">
      <w:r>
        <w:separator/>
      </w:r>
    </w:p>
  </w:endnote>
  <w:endnote w:type="continuationSeparator" w:id="0">
    <w:p w:rsidR="00F74005" w:rsidRDefault="00F74005" w:rsidP="005A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492711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3F6E94" w:rsidRDefault="00322206" w:rsidP="003F6E94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 of Architecture &amp; Urban Studies</w:t>
            </w:r>
            <w:r w:rsidR="00E358F3">
              <w:rPr>
                <w:sz w:val="16"/>
                <w:szCs w:val="16"/>
              </w:rPr>
              <w:tab/>
            </w:r>
            <w:r w:rsidR="00E358F3">
              <w:rPr>
                <w:sz w:val="16"/>
                <w:szCs w:val="16"/>
              </w:rPr>
              <w:tab/>
              <w:t xml:space="preserve">Revised </w:t>
            </w:r>
            <w:r>
              <w:rPr>
                <w:sz w:val="16"/>
                <w:szCs w:val="16"/>
              </w:rPr>
              <w:t>9</w:t>
            </w:r>
            <w:r w:rsidR="00CC3082">
              <w:rPr>
                <w:sz w:val="16"/>
                <w:szCs w:val="16"/>
              </w:rPr>
              <w:t>/0</w:t>
            </w:r>
            <w:r>
              <w:rPr>
                <w:sz w:val="16"/>
                <w:szCs w:val="16"/>
              </w:rPr>
              <w:t>1</w:t>
            </w:r>
            <w:r w:rsidR="00E33D3B">
              <w:rPr>
                <w:sz w:val="16"/>
                <w:szCs w:val="16"/>
              </w:rPr>
              <w:t>/2017</w:t>
            </w:r>
          </w:p>
          <w:p w:rsidR="003F6E94" w:rsidRDefault="003F6E94" w:rsidP="003F6E94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Onboarding Checklist </w:t>
            </w:r>
          </w:p>
          <w:p w:rsidR="006A4E30" w:rsidRPr="003F6E94" w:rsidRDefault="00E56D23" w:rsidP="003F6E94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005" w:rsidRDefault="00F74005" w:rsidP="005A418C">
      <w:r>
        <w:separator/>
      </w:r>
    </w:p>
  </w:footnote>
  <w:footnote w:type="continuationSeparator" w:id="0">
    <w:p w:rsidR="00F74005" w:rsidRDefault="00F74005" w:rsidP="005A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0AE"/>
    <w:multiLevelType w:val="hybridMultilevel"/>
    <w:tmpl w:val="F7925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71F72"/>
    <w:multiLevelType w:val="hybridMultilevel"/>
    <w:tmpl w:val="FA4CE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B57CC"/>
    <w:multiLevelType w:val="hybridMultilevel"/>
    <w:tmpl w:val="ED52249E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5E53"/>
    <w:multiLevelType w:val="hybridMultilevel"/>
    <w:tmpl w:val="DCC4DC4A"/>
    <w:lvl w:ilvl="0" w:tplc="FF0AB2A6">
      <w:start w:val="1"/>
      <w:numFmt w:val="bullet"/>
      <w:lvlText w:val="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24CE2ADA"/>
    <w:multiLevelType w:val="hybridMultilevel"/>
    <w:tmpl w:val="15942E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1A7AA7"/>
    <w:multiLevelType w:val="hybridMultilevel"/>
    <w:tmpl w:val="5E80DC96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E007B"/>
    <w:multiLevelType w:val="hybridMultilevel"/>
    <w:tmpl w:val="46A0D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6E461D"/>
    <w:multiLevelType w:val="hybridMultilevel"/>
    <w:tmpl w:val="F7D2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7736C4"/>
    <w:multiLevelType w:val="hybridMultilevel"/>
    <w:tmpl w:val="9A90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27CEE"/>
    <w:multiLevelType w:val="hybridMultilevel"/>
    <w:tmpl w:val="FAB69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577176"/>
    <w:multiLevelType w:val="hybridMultilevel"/>
    <w:tmpl w:val="3718E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CE0CC8"/>
    <w:multiLevelType w:val="hybridMultilevel"/>
    <w:tmpl w:val="2A28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63B09"/>
    <w:multiLevelType w:val="hybridMultilevel"/>
    <w:tmpl w:val="248E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36470"/>
    <w:multiLevelType w:val="hybridMultilevel"/>
    <w:tmpl w:val="EBB8B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E414D4"/>
    <w:multiLevelType w:val="hybridMultilevel"/>
    <w:tmpl w:val="8B8AB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B71032"/>
    <w:multiLevelType w:val="hybridMultilevel"/>
    <w:tmpl w:val="280CCCA4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53A04"/>
    <w:multiLevelType w:val="hybridMultilevel"/>
    <w:tmpl w:val="4246F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940FC"/>
    <w:multiLevelType w:val="hybridMultilevel"/>
    <w:tmpl w:val="75CE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82B8E"/>
    <w:multiLevelType w:val="hybridMultilevel"/>
    <w:tmpl w:val="68C8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97E50"/>
    <w:multiLevelType w:val="hybridMultilevel"/>
    <w:tmpl w:val="A7249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15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13"/>
  </w:num>
  <w:num w:numId="10">
    <w:abstractNumId w:val="14"/>
  </w:num>
  <w:num w:numId="11">
    <w:abstractNumId w:val="7"/>
  </w:num>
  <w:num w:numId="12">
    <w:abstractNumId w:val="10"/>
  </w:num>
  <w:num w:numId="13">
    <w:abstractNumId w:val="1"/>
  </w:num>
  <w:num w:numId="14">
    <w:abstractNumId w:val="19"/>
  </w:num>
  <w:num w:numId="15">
    <w:abstractNumId w:val="12"/>
  </w:num>
  <w:num w:numId="16">
    <w:abstractNumId w:val="4"/>
  </w:num>
  <w:num w:numId="17">
    <w:abstractNumId w:val="18"/>
  </w:num>
  <w:num w:numId="18">
    <w:abstractNumId w:val="8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45"/>
    <w:rsid w:val="00005746"/>
    <w:rsid w:val="00006163"/>
    <w:rsid w:val="00015E46"/>
    <w:rsid w:val="0002796B"/>
    <w:rsid w:val="00040CCF"/>
    <w:rsid w:val="00047C40"/>
    <w:rsid w:val="00051848"/>
    <w:rsid w:val="000560BB"/>
    <w:rsid w:val="000603EF"/>
    <w:rsid w:val="00060CAF"/>
    <w:rsid w:val="00063F16"/>
    <w:rsid w:val="000653FB"/>
    <w:rsid w:val="00070D82"/>
    <w:rsid w:val="00074B5D"/>
    <w:rsid w:val="00082455"/>
    <w:rsid w:val="0009572C"/>
    <w:rsid w:val="000B2BE8"/>
    <w:rsid w:val="000B2E04"/>
    <w:rsid w:val="000B495D"/>
    <w:rsid w:val="000C04AC"/>
    <w:rsid w:val="000D26ED"/>
    <w:rsid w:val="000D3916"/>
    <w:rsid w:val="000D49B5"/>
    <w:rsid w:val="000E1A78"/>
    <w:rsid w:val="000E715F"/>
    <w:rsid w:val="000F48A7"/>
    <w:rsid w:val="000F5A71"/>
    <w:rsid w:val="000F6A7A"/>
    <w:rsid w:val="0010459F"/>
    <w:rsid w:val="00110969"/>
    <w:rsid w:val="0011141E"/>
    <w:rsid w:val="001126DB"/>
    <w:rsid w:val="00117F29"/>
    <w:rsid w:val="00120716"/>
    <w:rsid w:val="00120AD0"/>
    <w:rsid w:val="001370F5"/>
    <w:rsid w:val="00141C5C"/>
    <w:rsid w:val="001434A1"/>
    <w:rsid w:val="0014354D"/>
    <w:rsid w:val="0015045F"/>
    <w:rsid w:val="0015644C"/>
    <w:rsid w:val="00160DC1"/>
    <w:rsid w:val="001668DD"/>
    <w:rsid w:val="00167DF0"/>
    <w:rsid w:val="00176709"/>
    <w:rsid w:val="00190719"/>
    <w:rsid w:val="00190A76"/>
    <w:rsid w:val="00194CCD"/>
    <w:rsid w:val="001B7A64"/>
    <w:rsid w:val="001C13DD"/>
    <w:rsid w:val="001C4312"/>
    <w:rsid w:val="001C48B0"/>
    <w:rsid w:val="001C4F2E"/>
    <w:rsid w:val="001C526E"/>
    <w:rsid w:val="001F4F03"/>
    <w:rsid w:val="0020184D"/>
    <w:rsid w:val="002126D6"/>
    <w:rsid w:val="002148F3"/>
    <w:rsid w:val="002153EB"/>
    <w:rsid w:val="00231280"/>
    <w:rsid w:val="00235186"/>
    <w:rsid w:val="00235FE0"/>
    <w:rsid w:val="00243B17"/>
    <w:rsid w:val="00270CA8"/>
    <w:rsid w:val="0027529A"/>
    <w:rsid w:val="00275891"/>
    <w:rsid w:val="002854ED"/>
    <w:rsid w:val="00291024"/>
    <w:rsid w:val="0029105B"/>
    <w:rsid w:val="00293044"/>
    <w:rsid w:val="002A0BA0"/>
    <w:rsid w:val="002A0BA7"/>
    <w:rsid w:val="002A1076"/>
    <w:rsid w:val="002A2D03"/>
    <w:rsid w:val="002A7270"/>
    <w:rsid w:val="002A7802"/>
    <w:rsid w:val="002B0A18"/>
    <w:rsid w:val="002B1079"/>
    <w:rsid w:val="002B60D0"/>
    <w:rsid w:val="002C699D"/>
    <w:rsid w:val="002C6FF3"/>
    <w:rsid w:val="002C74F9"/>
    <w:rsid w:val="002D4468"/>
    <w:rsid w:val="002F4CCD"/>
    <w:rsid w:val="002F54FA"/>
    <w:rsid w:val="0030055D"/>
    <w:rsid w:val="00307A20"/>
    <w:rsid w:val="0031472A"/>
    <w:rsid w:val="00317164"/>
    <w:rsid w:val="00320175"/>
    <w:rsid w:val="00322206"/>
    <w:rsid w:val="00337351"/>
    <w:rsid w:val="00341A14"/>
    <w:rsid w:val="00342572"/>
    <w:rsid w:val="00365169"/>
    <w:rsid w:val="00373580"/>
    <w:rsid w:val="003767E9"/>
    <w:rsid w:val="00376816"/>
    <w:rsid w:val="00376822"/>
    <w:rsid w:val="00381526"/>
    <w:rsid w:val="00385D7D"/>
    <w:rsid w:val="003A704A"/>
    <w:rsid w:val="003B33EC"/>
    <w:rsid w:val="003C2FC3"/>
    <w:rsid w:val="003C6FF9"/>
    <w:rsid w:val="003D4D65"/>
    <w:rsid w:val="003D543C"/>
    <w:rsid w:val="003E3F09"/>
    <w:rsid w:val="003E459B"/>
    <w:rsid w:val="003F0AC9"/>
    <w:rsid w:val="003F5580"/>
    <w:rsid w:val="003F6124"/>
    <w:rsid w:val="003F6E94"/>
    <w:rsid w:val="00401A7E"/>
    <w:rsid w:val="00404CE9"/>
    <w:rsid w:val="00411416"/>
    <w:rsid w:val="00426CD9"/>
    <w:rsid w:val="00432EC6"/>
    <w:rsid w:val="00437B1A"/>
    <w:rsid w:val="00443ABD"/>
    <w:rsid w:val="00474A71"/>
    <w:rsid w:val="00474C5B"/>
    <w:rsid w:val="004833B4"/>
    <w:rsid w:val="004862CA"/>
    <w:rsid w:val="004874B3"/>
    <w:rsid w:val="004A2EBC"/>
    <w:rsid w:val="004B0D06"/>
    <w:rsid w:val="004B33C7"/>
    <w:rsid w:val="004B3722"/>
    <w:rsid w:val="004B799E"/>
    <w:rsid w:val="004E7679"/>
    <w:rsid w:val="004F2047"/>
    <w:rsid w:val="004F396F"/>
    <w:rsid w:val="004F4A54"/>
    <w:rsid w:val="00504785"/>
    <w:rsid w:val="00506D4B"/>
    <w:rsid w:val="005075A1"/>
    <w:rsid w:val="00512A39"/>
    <w:rsid w:val="005145F2"/>
    <w:rsid w:val="005216DD"/>
    <w:rsid w:val="00525BCA"/>
    <w:rsid w:val="00535D94"/>
    <w:rsid w:val="00543D44"/>
    <w:rsid w:val="00546C23"/>
    <w:rsid w:val="00555FFE"/>
    <w:rsid w:val="00556067"/>
    <w:rsid w:val="005604D8"/>
    <w:rsid w:val="00571AD9"/>
    <w:rsid w:val="00580987"/>
    <w:rsid w:val="00580B8E"/>
    <w:rsid w:val="0058263C"/>
    <w:rsid w:val="00583B46"/>
    <w:rsid w:val="00587BC0"/>
    <w:rsid w:val="00590521"/>
    <w:rsid w:val="00590880"/>
    <w:rsid w:val="005A418C"/>
    <w:rsid w:val="005A6D39"/>
    <w:rsid w:val="005C4123"/>
    <w:rsid w:val="005C51B8"/>
    <w:rsid w:val="005E7CB6"/>
    <w:rsid w:val="005F1992"/>
    <w:rsid w:val="00603384"/>
    <w:rsid w:val="006070C7"/>
    <w:rsid w:val="00613B13"/>
    <w:rsid w:val="00617449"/>
    <w:rsid w:val="00630DE3"/>
    <w:rsid w:val="00631ACD"/>
    <w:rsid w:val="00633D5C"/>
    <w:rsid w:val="00645758"/>
    <w:rsid w:val="00647CAF"/>
    <w:rsid w:val="00654CF5"/>
    <w:rsid w:val="006552AF"/>
    <w:rsid w:val="00662FA5"/>
    <w:rsid w:val="006630FD"/>
    <w:rsid w:val="0066441B"/>
    <w:rsid w:val="006675E0"/>
    <w:rsid w:val="00670914"/>
    <w:rsid w:val="00670A34"/>
    <w:rsid w:val="0067250E"/>
    <w:rsid w:val="006823B8"/>
    <w:rsid w:val="006856D9"/>
    <w:rsid w:val="006A4E30"/>
    <w:rsid w:val="006C2C22"/>
    <w:rsid w:val="006C76EE"/>
    <w:rsid w:val="006D739F"/>
    <w:rsid w:val="006E08F7"/>
    <w:rsid w:val="006E11B4"/>
    <w:rsid w:val="006F4F49"/>
    <w:rsid w:val="00701522"/>
    <w:rsid w:val="00707595"/>
    <w:rsid w:val="007116A5"/>
    <w:rsid w:val="007121A4"/>
    <w:rsid w:val="007234C3"/>
    <w:rsid w:val="007258B1"/>
    <w:rsid w:val="00726977"/>
    <w:rsid w:val="00726CEE"/>
    <w:rsid w:val="00731A04"/>
    <w:rsid w:val="00734D20"/>
    <w:rsid w:val="00745BE5"/>
    <w:rsid w:val="00745D03"/>
    <w:rsid w:val="007715AB"/>
    <w:rsid w:val="00771DEA"/>
    <w:rsid w:val="00772022"/>
    <w:rsid w:val="007746E8"/>
    <w:rsid w:val="00775D94"/>
    <w:rsid w:val="00782C6A"/>
    <w:rsid w:val="00797AF7"/>
    <w:rsid w:val="007A05FE"/>
    <w:rsid w:val="007A1E73"/>
    <w:rsid w:val="007A77F8"/>
    <w:rsid w:val="007B4031"/>
    <w:rsid w:val="007B5BE2"/>
    <w:rsid w:val="007C6136"/>
    <w:rsid w:val="007E132C"/>
    <w:rsid w:val="007E57E7"/>
    <w:rsid w:val="007E6AEA"/>
    <w:rsid w:val="007F020E"/>
    <w:rsid w:val="007F7DA9"/>
    <w:rsid w:val="008105A3"/>
    <w:rsid w:val="00812E94"/>
    <w:rsid w:val="00824182"/>
    <w:rsid w:val="00830E50"/>
    <w:rsid w:val="008351E1"/>
    <w:rsid w:val="0083580E"/>
    <w:rsid w:val="00836E46"/>
    <w:rsid w:val="00840A31"/>
    <w:rsid w:val="008475FD"/>
    <w:rsid w:val="008511B0"/>
    <w:rsid w:val="00853A0E"/>
    <w:rsid w:val="00854677"/>
    <w:rsid w:val="00856A8C"/>
    <w:rsid w:val="00860176"/>
    <w:rsid w:val="00864BCD"/>
    <w:rsid w:val="0087401D"/>
    <w:rsid w:val="00877565"/>
    <w:rsid w:val="00881B43"/>
    <w:rsid w:val="008830FC"/>
    <w:rsid w:val="00883CB2"/>
    <w:rsid w:val="00884977"/>
    <w:rsid w:val="00896390"/>
    <w:rsid w:val="008978E3"/>
    <w:rsid w:val="008A0465"/>
    <w:rsid w:val="008A2A7A"/>
    <w:rsid w:val="008C30A5"/>
    <w:rsid w:val="008C5D76"/>
    <w:rsid w:val="008D029A"/>
    <w:rsid w:val="008D17FD"/>
    <w:rsid w:val="008E47D5"/>
    <w:rsid w:val="008F1343"/>
    <w:rsid w:val="008F16F3"/>
    <w:rsid w:val="008F37AB"/>
    <w:rsid w:val="008F72CA"/>
    <w:rsid w:val="00902594"/>
    <w:rsid w:val="00902724"/>
    <w:rsid w:val="009032EC"/>
    <w:rsid w:val="00910C1A"/>
    <w:rsid w:val="00911A14"/>
    <w:rsid w:val="00915077"/>
    <w:rsid w:val="00915BDB"/>
    <w:rsid w:val="00920260"/>
    <w:rsid w:val="00920E98"/>
    <w:rsid w:val="00926B30"/>
    <w:rsid w:val="0093053E"/>
    <w:rsid w:val="0093261B"/>
    <w:rsid w:val="009333A4"/>
    <w:rsid w:val="00936460"/>
    <w:rsid w:val="00936E84"/>
    <w:rsid w:val="009407BB"/>
    <w:rsid w:val="00943221"/>
    <w:rsid w:val="009545C9"/>
    <w:rsid w:val="009705C1"/>
    <w:rsid w:val="0097588A"/>
    <w:rsid w:val="00976845"/>
    <w:rsid w:val="009B76FB"/>
    <w:rsid w:val="009B7A79"/>
    <w:rsid w:val="009C05E5"/>
    <w:rsid w:val="009C1AE7"/>
    <w:rsid w:val="009C56B3"/>
    <w:rsid w:val="009D256B"/>
    <w:rsid w:val="009D29A5"/>
    <w:rsid w:val="009D3811"/>
    <w:rsid w:val="009D5ABC"/>
    <w:rsid w:val="009D6835"/>
    <w:rsid w:val="009E6BEB"/>
    <w:rsid w:val="009F17D5"/>
    <w:rsid w:val="009F1F42"/>
    <w:rsid w:val="009F282C"/>
    <w:rsid w:val="009F60DB"/>
    <w:rsid w:val="009F7C39"/>
    <w:rsid w:val="00A05929"/>
    <w:rsid w:val="00A11F02"/>
    <w:rsid w:val="00A144D2"/>
    <w:rsid w:val="00A14C1D"/>
    <w:rsid w:val="00A156CD"/>
    <w:rsid w:val="00A1618D"/>
    <w:rsid w:val="00A16E01"/>
    <w:rsid w:val="00A2363A"/>
    <w:rsid w:val="00A24B08"/>
    <w:rsid w:val="00A30016"/>
    <w:rsid w:val="00A51528"/>
    <w:rsid w:val="00A554F6"/>
    <w:rsid w:val="00A5729D"/>
    <w:rsid w:val="00A73883"/>
    <w:rsid w:val="00A80F52"/>
    <w:rsid w:val="00A866A4"/>
    <w:rsid w:val="00A87F9B"/>
    <w:rsid w:val="00AA3159"/>
    <w:rsid w:val="00AA324E"/>
    <w:rsid w:val="00AB0740"/>
    <w:rsid w:val="00AB6513"/>
    <w:rsid w:val="00AC2564"/>
    <w:rsid w:val="00AC436F"/>
    <w:rsid w:val="00AC5F22"/>
    <w:rsid w:val="00AD15F1"/>
    <w:rsid w:val="00AD74D3"/>
    <w:rsid w:val="00AE1378"/>
    <w:rsid w:val="00AF5967"/>
    <w:rsid w:val="00AF6C74"/>
    <w:rsid w:val="00B01C69"/>
    <w:rsid w:val="00B03806"/>
    <w:rsid w:val="00B1085E"/>
    <w:rsid w:val="00B1531F"/>
    <w:rsid w:val="00B15857"/>
    <w:rsid w:val="00B209CD"/>
    <w:rsid w:val="00B25414"/>
    <w:rsid w:val="00B3771D"/>
    <w:rsid w:val="00B46EBD"/>
    <w:rsid w:val="00B640CD"/>
    <w:rsid w:val="00B64252"/>
    <w:rsid w:val="00B72094"/>
    <w:rsid w:val="00B87BC7"/>
    <w:rsid w:val="00B910AA"/>
    <w:rsid w:val="00B91C6D"/>
    <w:rsid w:val="00B94EA4"/>
    <w:rsid w:val="00B9704F"/>
    <w:rsid w:val="00BA29A7"/>
    <w:rsid w:val="00BA436B"/>
    <w:rsid w:val="00BA5187"/>
    <w:rsid w:val="00BB32A8"/>
    <w:rsid w:val="00BC6F11"/>
    <w:rsid w:val="00BD2778"/>
    <w:rsid w:val="00BD3EDA"/>
    <w:rsid w:val="00BE5215"/>
    <w:rsid w:val="00BF0D64"/>
    <w:rsid w:val="00BF1408"/>
    <w:rsid w:val="00BF5DED"/>
    <w:rsid w:val="00BF7138"/>
    <w:rsid w:val="00C01AB5"/>
    <w:rsid w:val="00C01D98"/>
    <w:rsid w:val="00C07BB1"/>
    <w:rsid w:val="00C108E8"/>
    <w:rsid w:val="00C12B4C"/>
    <w:rsid w:val="00C16B81"/>
    <w:rsid w:val="00C276F3"/>
    <w:rsid w:val="00C35389"/>
    <w:rsid w:val="00C42434"/>
    <w:rsid w:val="00C44BEC"/>
    <w:rsid w:val="00C45D5C"/>
    <w:rsid w:val="00C61A66"/>
    <w:rsid w:val="00C6438B"/>
    <w:rsid w:val="00C65ED0"/>
    <w:rsid w:val="00C75B6F"/>
    <w:rsid w:val="00C859AB"/>
    <w:rsid w:val="00C91C36"/>
    <w:rsid w:val="00C96ED7"/>
    <w:rsid w:val="00CA093E"/>
    <w:rsid w:val="00CA1C46"/>
    <w:rsid w:val="00CA5367"/>
    <w:rsid w:val="00CC0F22"/>
    <w:rsid w:val="00CC3082"/>
    <w:rsid w:val="00CD62A1"/>
    <w:rsid w:val="00CD692F"/>
    <w:rsid w:val="00CE5074"/>
    <w:rsid w:val="00CE6757"/>
    <w:rsid w:val="00CE6C02"/>
    <w:rsid w:val="00CE6D90"/>
    <w:rsid w:val="00CE6E99"/>
    <w:rsid w:val="00CE740E"/>
    <w:rsid w:val="00CF1C8E"/>
    <w:rsid w:val="00D02DD1"/>
    <w:rsid w:val="00D253DD"/>
    <w:rsid w:val="00D25E48"/>
    <w:rsid w:val="00D315D2"/>
    <w:rsid w:val="00D32F3B"/>
    <w:rsid w:val="00D33505"/>
    <w:rsid w:val="00D53A9D"/>
    <w:rsid w:val="00D54224"/>
    <w:rsid w:val="00D62AA9"/>
    <w:rsid w:val="00D6346A"/>
    <w:rsid w:val="00D70F94"/>
    <w:rsid w:val="00D71C87"/>
    <w:rsid w:val="00D75834"/>
    <w:rsid w:val="00D776CE"/>
    <w:rsid w:val="00D8083E"/>
    <w:rsid w:val="00D92F4C"/>
    <w:rsid w:val="00D94A04"/>
    <w:rsid w:val="00D95098"/>
    <w:rsid w:val="00DA0D73"/>
    <w:rsid w:val="00DA6211"/>
    <w:rsid w:val="00DB5188"/>
    <w:rsid w:val="00DB7F93"/>
    <w:rsid w:val="00DC0042"/>
    <w:rsid w:val="00DC2C33"/>
    <w:rsid w:val="00DC55F9"/>
    <w:rsid w:val="00DD0707"/>
    <w:rsid w:val="00DD0F4A"/>
    <w:rsid w:val="00DD7D0F"/>
    <w:rsid w:val="00DE0C87"/>
    <w:rsid w:val="00DE6C6D"/>
    <w:rsid w:val="00DF3FF1"/>
    <w:rsid w:val="00DF4A8A"/>
    <w:rsid w:val="00DF520B"/>
    <w:rsid w:val="00E018C5"/>
    <w:rsid w:val="00E04BE8"/>
    <w:rsid w:val="00E05DF8"/>
    <w:rsid w:val="00E31C73"/>
    <w:rsid w:val="00E32665"/>
    <w:rsid w:val="00E326DB"/>
    <w:rsid w:val="00E32D09"/>
    <w:rsid w:val="00E32E86"/>
    <w:rsid w:val="00E33D3B"/>
    <w:rsid w:val="00E358F3"/>
    <w:rsid w:val="00E369F8"/>
    <w:rsid w:val="00E37F3E"/>
    <w:rsid w:val="00E41416"/>
    <w:rsid w:val="00E418E1"/>
    <w:rsid w:val="00E45479"/>
    <w:rsid w:val="00E52205"/>
    <w:rsid w:val="00E538F1"/>
    <w:rsid w:val="00E54C53"/>
    <w:rsid w:val="00E56D23"/>
    <w:rsid w:val="00E605E5"/>
    <w:rsid w:val="00E629E2"/>
    <w:rsid w:val="00E6531F"/>
    <w:rsid w:val="00E71D2F"/>
    <w:rsid w:val="00E85FD7"/>
    <w:rsid w:val="00E87205"/>
    <w:rsid w:val="00E900A2"/>
    <w:rsid w:val="00E90D2D"/>
    <w:rsid w:val="00EA0DDA"/>
    <w:rsid w:val="00EA0E2C"/>
    <w:rsid w:val="00EA6F33"/>
    <w:rsid w:val="00EC5D7D"/>
    <w:rsid w:val="00EC697A"/>
    <w:rsid w:val="00EC7091"/>
    <w:rsid w:val="00EE4211"/>
    <w:rsid w:val="00EE76A3"/>
    <w:rsid w:val="00EE7712"/>
    <w:rsid w:val="00EF4BAE"/>
    <w:rsid w:val="00EF4D0A"/>
    <w:rsid w:val="00F06997"/>
    <w:rsid w:val="00F1354E"/>
    <w:rsid w:val="00F14DB2"/>
    <w:rsid w:val="00F315D0"/>
    <w:rsid w:val="00F40921"/>
    <w:rsid w:val="00F4515B"/>
    <w:rsid w:val="00F56314"/>
    <w:rsid w:val="00F5674F"/>
    <w:rsid w:val="00F605FC"/>
    <w:rsid w:val="00F61E2F"/>
    <w:rsid w:val="00F63473"/>
    <w:rsid w:val="00F74005"/>
    <w:rsid w:val="00F74540"/>
    <w:rsid w:val="00F74A04"/>
    <w:rsid w:val="00F7650C"/>
    <w:rsid w:val="00F8224E"/>
    <w:rsid w:val="00F90231"/>
    <w:rsid w:val="00F94B1A"/>
    <w:rsid w:val="00F97D5C"/>
    <w:rsid w:val="00FA0217"/>
    <w:rsid w:val="00FA7A21"/>
    <w:rsid w:val="00FB3C54"/>
    <w:rsid w:val="00FB55F8"/>
    <w:rsid w:val="00FC3618"/>
    <w:rsid w:val="00FC4F8E"/>
    <w:rsid w:val="00FC7996"/>
    <w:rsid w:val="00FE05D5"/>
    <w:rsid w:val="00FE2FBA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0623A14F"/>
  <w15:docId w15:val="{C694FA41-9BC8-435B-A2EF-9C25C897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F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528"/>
    <w:rPr>
      <w:color w:val="808080"/>
    </w:rPr>
  </w:style>
  <w:style w:type="paragraph" w:styleId="BalloonText">
    <w:name w:val="Balloon Text"/>
    <w:basedOn w:val="Normal"/>
    <w:link w:val="BalloonTextChar"/>
    <w:rsid w:val="00A51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5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A66"/>
    <w:pPr>
      <w:ind w:left="720"/>
      <w:contextualSpacing/>
    </w:pPr>
  </w:style>
  <w:style w:type="character" w:styleId="Hyperlink">
    <w:name w:val="Hyperlink"/>
    <w:basedOn w:val="DefaultParagraphFont"/>
    <w:rsid w:val="003735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5A4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A418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A4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18C"/>
    <w:rPr>
      <w:sz w:val="24"/>
      <w:szCs w:val="24"/>
    </w:rPr>
  </w:style>
  <w:style w:type="character" w:styleId="CommentReference">
    <w:name w:val="annotation reference"/>
    <w:basedOn w:val="DefaultParagraphFont"/>
    <w:rsid w:val="00F409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09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0921"/>
  </w:style>
  <w:style w:type="paragraph" w:styleId="CommentSubject">
    <w:name w:val="annotation subject"/>
    <w:basedOn w:val="CommentText"/>
    <w:next w:val="CommentText"/>
    <w:link w:val="CommentSubjectChar"/>
    <w:rsid w:val="00F40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0921"/>
    <w:rPr>
      <w:b/>
      <w:bCs/>
    </w:rPr>
  </w:style>
  <w:style w:type="paragraph" w:styleId="NormalWeb">
    <w:name w:val="Normal (Web)"/>
    <w:basedOn w:val="Normal"/>
    <w:uiPriority w:val="99"/>
    <w:unhideWhenUsed/>
    <w:rsid w:val="00A14C1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6630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correll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4D1F3-869E-48F7-9604-3B5FF4FE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8789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secastle</dc:creator>
  <cp:lastModifiedBy>Poff, Erin</cp:lastModifiedBy>
  <cp:revision>36</cp:revision>
  <cp:lastPrinted>2014-12-01T15:18:00Z</cp:lastPrinted>
  <dcterms:created xsi:type="dcterms:W3CDTF">2015-10-20T14:07:00Z</dcterms:created>
  <dcterms:modified xsi:type="dcterms:W3CDTF">2017-09-06T18:18:00Z</dcterms:modified>
</cp:coreProperties>
</file>